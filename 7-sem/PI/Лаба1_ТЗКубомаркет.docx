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CFC9A" w14:textId="77777777" w:rsidR="006647DD" w:rsidRPr="009C4164" w:rsidRDefault="006647DD" w:rsidP="00DF738D"/>
    <w:p w14:paraId="1A8D7AA3" w14:textId="77777777" w:rsidR="00965123" w:rsidRDefault="00965123" w:rsidP="00DF738D">
      <w:pPr>
        <w:rPr>
          <w:lang w:val="uk-UA"/>
        </w:rPr>
      </w:pPr>
    </w:p>
    <w:p w14:paraId="4EC6DF3D" w14:textId="77777777" w:rsidR="00965123" w:rsidRDefault="00965123" w:rsidP="00DF738D">
      <w:pPr>
        <w:rPr>
          <w:lang w:val="uk-UA"/>
        </w:rPr>
      </w:pPr>
    </w:p>
    <w:p w14:paraId="45AE15D7" w14:textId="77777777" w:rsidR="00965123" w:rsidRDefault="00965123" w:rsidP="00DF738D">
      <w:pPr>
        <w:rPr>
          <w:lang w:val="uk-UA"/>
        </w:rPr>
      </w:pPr>
    </w:p>
    <w:p w14:paraId="135C6789" w14:textId="77777777" w:rsidR="00965123" w:rsidRDefault="00965123" w:rsidP="00DF738D">
      <w:pPr>
        <w:rPr>
          <w:lang w:val="uk-UA"/>
        </w:rPr>
      </w:pPr>
    </w:p>
    <w:p w14:paraId="298E100B" w14:textId="77777777" w:rsidR="00965123" w:rsidRDefault="00965123" w:rsidP="00DF738D">
      <w:pPr>
        <w:rPr>
          <w:lang w:val="uk-UA"/>
        </w:rPr>
      </w:pPr>
    </w:p>
    <w:p w14:paraId="061BF3A5" w14:textId="77777777" w:rsidR="00965123" w:rsidRDefault="00965123" w:rsidP="00DF738D">
      <w:pPr>
        <w:rPr>
          <w:lang w:val="uk-UA"/>
        </w:rPr>
      </w:pPr>
    </w:p>
    <w:p w14:paraId="42C32CF4" w14:textId="77777777" w:rsidR="00965123" w:rsidRDefault="00965123" w:rsidP="00DF738D">
      <w:pPr>
        <w:rPr>
          <w:lang w:val="uk-UA"/>
        </w:rPr>
      </w:pPr>
    </w:p>
    <w:p w14:paraId="2ABBB502" w14:textId="77777777" w:rsidR="00965123" w:rsidRDefault="00965123" w:rsidP="00DF738D">
      <w:pPr>
        <w:rPr>
          <w:lang w:val="uk-UA"/>
        </w:rPr>
      </w:pPr>
    </w:p>
    <w:p w14:paraId="0F2DBBBF" w14:textId="77777777" w:rsidR="00965123" w:rsidRDefault="00965123" w:rsidP="00DF738D">
      <w:pPr>
        <w:rPr>
          <w:lang w:val="uk-UA"/>
        </w:rPr>
      </w:pPr>
    </w:p>
    <w:p w14:paraId="5202628A" w14:textId="77777777" w:rsidR="00965123" w:rsidRDefault="00965123" w:rsidP="00DF738D">
      <w:pPr>
        <w:rPr>
          <w:lang w:val="uk-UA"/>
        </w:rPr>
      </w:pPr>
    </w:p>
    <w:p w14:paraId="3338EF6D" w14:textId="77777777" w:rsidR="00965123" w:rsidRDefault="00965123" w:rsidP="00DF738D">
      <w:pPr>
        <w:rPr>
          <w:lang w:val="uk-UA"/>
        </w:rPr>
      </w:pPr>
    </w:p>
    <w:p w14:paraId="581AF3EA" w14:textId="72EF190A" w:rsidR="00965123" w:rsidRDefault="00965123" w:rsidP="00965123">
      <w:pPr>
        <w:ind w:firstLine="0"/>
        <w:jc w:val="center"/>
        <w:rPr>
          <w:lang w:val="uk-UA"/>
        </w:rPr>
      </w:pPr>
      <w:r w:rsidRPr="00965123">
        <w:rPr>
          <w:lang w:val="uk-UA"/>
        </w:rPr>
        <w:t>Технічне завдання розробки Веб-застосунку</w:t>
      </w:r>
      <w:r>
        <w:rPr>
          <w:lang w:val="uk-UA"/>
        </w:rPr>
        <w:t xml:space="preserve"> «</w:t>
      </w:r>
      <w:r w:rsidR="00034B1E">
        <w:rPr>
          <w:lang w:val="uk-UA"/>
        </w:rPr>
        <w:t>Кубомаркет</w:t>
      </w:r>
      <w:r>
        <w:rPr>
          <w:lang w:val="uk-UA"/>
        </w:rPr>
        <w:t>»</w:t>
      </w:r>
    </w:p>
    <w:p w14:paraId="07AF3E46" w14:textId="68F4AB37" w:rsidR="00561AC5" w:rsidRDefault="00561AC5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693EE80C" w14:textId="77777777" w:rsidR="00B00E58" w:rsidRPr="00B00E58" w:rsidRDefault="00B00E58" w:rsidP="00B00E58">
      <w:pPr>
        <w:pStyle w:val="10"/>
        <w:rPr>
          <w:szCs w:val="32"/>
        </w:rPr>
      </w:pPr>
      <w:r w:rsidRPr="00B00E58">
        <w:lastRenderedPageBreak/>
        <w:t>Вступ</w:t>
      </w:r>
    </w:p>
    <w:p w14:paraId="18C5A82A" w14:textId="6B1C7634" w:rsidR="00561AC5" w:rsidRDefault="00B00E58" w:rsidP="00B00E58">
      <w:pPr>
        <w:pStyle w:val="2"/>
      </w:pPr>
      <w:r w:rsidRPr="00B00E58">
        <w:t>Найменування Веб-застосунку</w:t>
      </w:r>
    </w:p>
    <w:p w14:paraId="49C3C77A" w14:textId="4527027A" w:rsidR="000872E2" w:rsidRPr="00253972" w:rsidRDefault="000872E2" w:rsidP="00231148">
      <w:pPr>
        <w:rPr>
          <w:lang w:val="uk-UA"/>
        </w:rPr>
      </w:pPr>
      <w:r w:rsidRPr="000872E2">
        <w:t>Веб-застосунок для</w:t>
      </w:r>
      <w:r w:rsidR="00253972">
        <w:rPr>
          <w:lang w:val="uk-UA"/>
        </w:rPr>
        <w:t xml:space="preserve"> онлайн-торгівлі «</w:t>
      </w:r>
      <w:r w:rsidR="00034B1E">
        <w:rPr>
          <w:lang w:val="uk-UA"/>
        </w:rPr>
        <w:t>Кубомаркет</w:t>
      </w:r>
      <w:r w:rsidR="00253972">
        <w:rPr>
          <w:lang w:val="uk-UA"/>
        </w:rPr>
        <w:t>»</w:t>
      </w:r>
      <w:r w:rsidR="00231148">
        <w:rPr>
          <w:lang w:val="uk-UA"/>
        </w:rPr>
        <w:t>.</w:t>
      </w:r>
    </w:p>
    <w:p w14:paraId="4228C3CA" w14:textId="3BBFBF58" w:rsidR="006A46BE" w:rsidRDefault="006A46BE" w:rsidP="006A46BE">
      <w:pPr>
        <w:pStyle w:val="2"/>
        <w:rPr>
          <w:lang w:val="uk-UA"/>
        </w:rPr>
      </w:pPr>
      <w:r w:rsidRPr="006A46BE">
        <w:rPr>
          <w:lang w:val="uk-UA"/>
        </w:rPr>
        <w:t>Стисла характеристика об’єкта, де застосовують</w:t>
      </w:r>
      <w:r>
        <w:rPr>
          <w:lang w:val="uk-UA"/>
        </w:rPr>
        <w:t xml:space="preserve"> </w:t>
      </w:r>
      <w:r w:rsidRPr="006A46BE">
        <w:rPr>
          <w:lang w:val="uk-UA"/>
        </w:rPr>
        <w:t>Веб-застосунок</w:t>
      </w:r>
      <w:r w:rsidR="00617CA1">
        <w:rPr>
          <w:lang w:val="uk-UA"/>
        </w:rPr>
        <w:t xml:space="preserve"> «Кубомаркет»</w:t>
      </w:r>
    </w:p>
    <w:p w14:paraId="5B05E9F3" w14:textId="77846054" w:rsidR="00834FAB" w:rsidRDefault="00834FAB" w:rsidP="00834FAB">
      <w:pPr>
        <w:rPr>
          <w:lang w:val="uk-UA"/>
        </w:rPr>
      </w:pPr>
      <w:r w:rsidRPr="000872E2">
        <w:t>Веб-застосунок</w:t>
      </w:r>
      <w:r>
        <w:rPr>
          <w:lang w:val="uk-UA"/>
        </w:rPr>
        <w:t xml:space="preserve"> «Кубомаркет» призначений для </w:t>
      </w:r>
      <w:r w:rsidR="00B50145">
        <w:rPr>
          <w:lang w:val="uk-UA"/>
        </w:rPr>
        <w:t xml:space="preserve">автоматизованої підтримки </w:t>
      </w:r>
      <w:r>
        <w:rPr>
          <w:lang w:val="uk-UA"/>
        </w:rPr>
        <w:t>розміщення оголошень про продаж різноманітних товарів і послуг та їх подальшого придбання.</w:t>
      </w:r>
    </w:p>
    <w:p w14:paraId="0A3609D6" w14:textId="2C70F5E6" w:rsidR="00B02CC4" w:rsidRDefault="004F16FD" w:rsidP="00B02CC4">
      <w:pPr>
        <w:rPr>
          <w:lang w:val="uk-UA"/>
        </w:rPr>
      </w:pPr>
      <w:r>
        <w:rPr>
          <w:lang w:val="uk-UA"/>
        </w:rPr>
        <w:t>Передбачені категорії користувачів:</w:t>
      </w:r>
    </w:p>
    <w:p w14:paraId="1549F549" w14:textId="451E53DF" w:rsidR="004F16FD" w:rsidRDefault="004F16FD" w:rsidP="004F16FD">
      <w:pPr>
        <w:pStyle w:val="a9"/>
        <w:numPr>
          <w:ilvl w:val="0"/>
          <w:numId w:val="22"/>
        </w:numPr>
        <w:rPr>
          <w:lang w:val="uk-UA"/>
        </w:rPr>
      </w:pPr>
      <w:r>
        <w:rPr>
          <w:lang w:val="uk-UA"/>
        </w:rPr>
        <w:t>Представники торгівельних підприємств, які постійно створюють пропозиції на товари і послуги.</w:t>
      </w:r>
    </w:p>
    <w:p w14:paraId="1F89B8B7" w14:textId="25E4C906" w:rsidR="004F16FD" w:rsidRDefault="004F16FD" w:rsidP="004F16FD">
      <w:pPr>
        <w:pStyle w:val="a9"/>
        <w:numPr>
          <w:ilvl w:val="0"/>
          <w:numId w:val="22"/>
        </w:numPr>
        <w:rPr>
          <w:lang w:val="uk-UA"/>
        </w:rPr>
      </w:pPr>
      <w:r>
        <w:rPr>
          <w:lang w:val="uk-UA"/>
        </w:rPr>
        <w:t>Пересічні громадяни, які мають</w:t>
      </w:r>
      <w:r w:rsidR="00717041">
        <w:rPr>
          <w:lang w:val="uk-UA"/>
        </w:rPr>
        <w:t xml:space="preserve"> одноразову потребу в реалізації товарів/послуг або їх придбанні.</w:t>
      </w:r>
      <w:r>
        <w:rPr>
          <w:lang w:val="uk-UA"/>
        </w:rPr>
        <w:t xml:space="preserve"> </w:t>
      </w:r>
    </w:p>
    <w:p w14:paraId="3CC8625C" w14:textId="4B6A5653" w:rsidR="004F16FD" w:rsidRPr="004F16FD" w:rsidRDefault="004F16FD" w:rsidP="004F16FD">
      <w:pPr>
        <w:pStyle w:val="a9"/>
        <w:numPr>
          <w:ilvl w:val="0"/>
          <w:numId w:val="22"/>
        </w:numPr>
        <w:rPr>
          <w:lang w:val="uk-UA"/>
        </w:rPr>
      </w:pPr>
      <w:r>
        <w:rPr>
          <w:lang w:val="uk-UA"/>
        </w:rPr>
        <w:t xml:space="preserve">Посередники, які допомагають потенційним покупцям </w:t>
      </w:r>
      <w:r w:rsidR="00FD0679">
        <w:rPr>
          <w:lang w:val="uk-UA"/>
        </w:rPr>
        <w:t xml:space="preserve">поза застосунком </w:t>
      </w:r>
      <w:r>
        <w:rPr>
          <w:lang w:val="uk-UA"/>
        </w:rPr>
        <w:t>зв’язатись із продавцями товарів і послуг або їх представниками</w:t>
      </w:r>
      <w:r w:rsidR="00FD0679">
        <w:rPr>
          <w:lang w:val="uk-UA"/>
        </w:rPr>
        <w:t>.</w:t>
      </w:r>
    </w:p>
    <w:p w14:paraId="0A72FE22" w14:textId="4FD2C2D9" w:rsidR="00C5438E" w:rsidRDefault="00C5438E" w:rsidP="00C5438E">
      <w:pPr>
        <w:pStyle w:val="2"/>
        <w:rPr>
          <w:lang w:val="uk-UA"/>
        </w:rPr>
      </w:pPr>
      <w:r w:rsidRPr="00C5438E">
        <w:rPr>
          <w:lang w:val="uk-UA"/>
        </w:rPr>
        <w:t>Стисла характеристика області застосування Веб-застосунку</w:t>
      </w:r>
      <w:r w:rsidR="00617CA1">
        <w:rPr>
          <w:lang w:val="uk-UA"/>
        </w:rPr>
        <w:t xml:space="preserve"> «Кубомаркет»</w:t>
      </w:r>
    </w:p>
    <w:p w14:paraId="66AE0B70" w14:textId="69522AB6" w:rsidR="00DB3A7A" w:rsidRPr="00F97AC0" w:rsidRDefault="00A86851" w:rsidP="00DB3A7A">
      <w:pPr>
        <w:rPr>
          <w:i/>
          <w:iCs/>
          <w:lang w:val="uk-UA"/>
        </w:rPr>
      </w:pPr>
      <w:r w:rsidRPr="00F97AC0">
        <w:rPr>
          <w:i/>
          <w:iCs/>
          <w:lang w:val="uk-UA"/>
        </w:rPr>
        <w:t>У Веб-застосунку «Кубомаркет» передбачені наступні ролі: Гість (незареєстрований користувач), Клієнт та Адміністратор.</w:t>
      </w:r>
    </w:p>
    <w:p w14:paraId="21DD57E6" w14:textId="321FAE9D" w:rsidR="00AA54CD" w:rsidRPr="00DB3A7A" w:rsidRDefault="00AA54CD" w:rsidP="00DB3A7A">
      <w:pPr>
        <w:rPr>
          <w:lang w:val="uk-UA"/>
        </w:rPr>
      </w:pPr>
      <w:r>
        <w:rPr>
          <w:lang w:val="uk-UA"/>
        </w:rPr>
        <w:t>Веб-застосунок «Кубомаркет» призначений для розміщення Клієнтами оголошень про продаж різноманітних товарів і послуг</w:t>
      </w:r>
      <w:r w:rsidR="002B7988">
        <w:rPr>
          <w:lang w:val="uk-UA"/>
        </w:rPr>
        <w:t>, п</w:t>
      </w:r>
      <w:r w:rsidR="00F97AC0">
        <w:rPr>
          <w:lang w:val="uk-UA"/>
        </w:rPr>
        <w:t>ошуку</w:t>
      </w:r>
      <w:r w:rsidR="002B7988">
        <w:rPr>
          <w:lang w:val="uk-UA"/>
        </w:rPr>
        <w:t xml:space="preserve"> цих оголошень</w:t>
      </w:r>
      <w:r w:rsidR="00F97AC0">
        <w:rPr>
          <w:lang w:val="uk-UA"/>
        </w:rPr>
        <w:t xml:space="preserve">, укладання угоди про придбання </w:t>
      </w:r>
      <w:r w:rsidR="002B7988">
        <w:rPr>
          <w:lang w:val="uk-UA"/>
        </w:rPr>
        <w:t>товарів/послуг</w:t>
      </w:r>
      <w:r w:rsidR="00F97AC0">
        <w:rPr>
          <w:lang w:val="uk-UA"/>
        </w:rPr>
        <w:t xml:space="preserve"> між покупцем і продавцем</w:t>
      </w:r>
      <w:r w:rsidR="002B7988">
        <w:rPr>
          <w:lang w:val="uk-UA"/>
        </w:rPr>
        <w:t>.</w:t>
      </w:r>
    </w:p>
    <w:p w14:paraId="0AC1789B" w14:textId="34078B52" w:rsidR="00C5438E" w:rsidRDefault="00C5438E" w:rsidP="00C5438E">
      <w:pPr>
        <w:pStyle w:val="10"/>
        <w:rPr>
          <w:lang w:val="uk-UA"/>
        </w:rPr>
      </w:pPr>
      <w:r w:rsidRPr="00C5438E">
        <w:rPr>
          <w:lang w:val="uk-UA"/>
        </w:rPr>
        <w:t>Підстави для розроблення Веб-застосунку</w:t>
      </w:r>
      <w:r w:rsidR="00617CA1">
        <w:rPr>
          <w:lang w:val="uk-UA"/>
        </w:rPr>
        <w:t xml:space="preserve"> «Кубомаркет»</w:t>
      </w:r>
    </w:p>
    <w:p w14:paraId="32F3D3C0" w14:textId="36B73756" w:rsidR="00744297" w:rsidRDefault="00744297" w:rsidP="00744297">
      <w:pPr>
        <w:rPr>
          <w:lang w:val="uk-UA"/>
        </w:rPr>
      </w:pPr>
      <w:r w:rsidRPr="00744297">
        <w:rPr>
          <w:lang w:val="uk-UA"/>
        </w:rPr>
        <w:t>Підставою для розробки Веб-застосунку</w:t>
      </w:r>
      <w:r>
        <w:rPr>
          <w:lang w:val="uk-UA"/>
        </w:rPr>
        <w:t xml:space="preserve"> «Кубомаркет» є </w:t>
      </w:r>
      <w:r w:rsidRPr="00744297">
        <w:rPr>
          <w:lang w:val="uk-UA"/>
        </w:rPr>
        <w:t>чинний навчальний план ОПП «Програмна інженерія»</w:t>
      </w:r>
      <w:r>
        <w:rPr>
          <w:lang w:val="uk-UA"/>
        </w:rPr>
        <w:t xml:space="preserve"> </w:t>
      </w:r>
      <w:r w:rsidRPr="00744297">
        <w:rPr>
          <w:lang w:val="uk-UA"/>
        </w:rPr>
        <w:t>ФКНК КНУ ім.</w:t>
      </w:r>
      <w:r w:rsidR="00870B63">
        <w:rPr>
          <w:lang w:val="uk-UA"/>
        </w:rPr>
        <w:t xml:space="preserve"> </w:t>
      </w:r>
      <w:r w:rsidRPr="00744297">
        <w:rPr>
          <w:lang w:val="uk-UA"/>
        </w:rPr>
        <w:t>Т.</w:t>
      </w:r>
      <w:r w:rsidR="00D06209">
        <w:rPr>
          <w:lang w:val="uk-UA"/>
        </w:rPr>
        <w:t xml:space="preserve"> </w:t>
      </w:r>
      <w:r w:rsidRPr="00744297">
        <w:rPr>
          <w:lang w:val="uk-UA"/>
        </w:rPr>
        <w:t>Шевченка.</w:t>
      </w:r>
    </w:p>
    <w:p w14:paraId="3AB1F665" w14:textId="6ECB0977" w:rsidR="000366C3" w:rsidRPr="00744297" w:rsidRDefault="000366C3" w:rsidP="00744297">
      <w:pPr>
        <w:rPr>
          <w:lang w:val="uk-UA"/>
        </w:rPr>
      </w:pPr>
      <w:r>
        <w:rPr>
          <w:lang w:val="uk-UA"/>
        </w:rPr>
        <w:t>Веб-застосунок «Кубомаркет» буде розроблений командою «ІПС-43-Куб» (далі – Розробник).</w:t>
      </w:r>
    </w:p>
    <w:p w14:paraId="269BAEB9" w14:textId="3D1D8876" w:rsidR="00CC141C" w:rsidRDefault="00CC141C" w:rsidP="00CC141C">
      <w:pPr>
        <w:pStyle w:val="10"/>
        <w:rPr>
          <w:lang w:val="uk-UA"/>
        </w:rPr>
      </w:pPr>
      <w:r w:rsidRPr="00CC141C">
        <w:rPr>
          <w:lang w:val="uk-UA"/>
        </w:rPr>
        <w:lastRenderedPageBreak/>
        <w:t>Призначення Веб-застосунку</w:t>
      </w:r>
    </w:p>
    <w:p w14:paraId="22374121" w14:textId="6BA8BA9B" w:rsidR="00EB5F51" w:rsidRDefault="00EB5F51" w:rsidP="00EB5F51">
      <w:pPr>
        <w:pStyle w:val="2"/>
        <w:rPr>
          <w:lang w:val="uk-UA"/>
        </w:rPr>
      </w:pPr>
      <w:r w:rsidRPr="00EB5F51">
        <w:rPr>
          <w:lang w:val="uk-UA"/>
        </w:rPr>
        <w:t>Функціональне призначення</w:t>
      </w:r>
    </w:p>
    <w:p w14:paraId="231FBF71" w14:textId="690C01E4" w:rsidR="00354836" w:rsidRPr="00354836" w:rsidRDefault="00354836" w:rsidP="00354836">
      <w:pPr>
        <w:rPr>
          <w:lang w:val="uk-UA"/>
        </w:rPr>
      </w:pPr>
      <w:r w:rsidRPr="00354836">
        <w:rPr>
          <w:lang w:val="uk-UA"/>
        </w:rPr>
        <w:t>Функціональне призначення Веб-застосунку</w:t>
      </w:r>
      <w:r>
        <w:rPr>
          <w:lang w:val="uk-UA"/>
        </w:rPr>
        <w:t xml:space="preserve"> «Кубомаркет» передбачає</w:t>
      </w:r>
      <w:r w:rsidR="00AA3B84">
        <w:rPr>
          <w:lang w:val="uk-UA"/>
        </w:rPr>
        <w:t xml:space="preserve"> </w:t>
      </w:r>
      <w:r w:rsidR="00A37B82">
        <w:rPr>
          <w:lang w:val="uk-UA"/>
        </w:rPr>
        <w:t>розміщення оголошень про продаж різноманітних товарів і послуг та їх придбання</w:t>
      </w:r>
      <w:r w:rsidR="00B41676">
        <w:rPr>
          <w:lang w:val="uk-UA"/>
        </w:rPr>
        <w:t>.</w:t>
      </w:r>
    </w:p>
    <w:p w14:paraId="79E4D4A0" w14:textId="12E8EFCD" w:rsidR="0024609A" w:rsidRDefault="0024609A" w:rsidP="0024609A">
      <w:pPr>
        <w:pStyle w:val="2"/>
        <w:rPr>
          <w:lang w:val="uk-UA"/>
        </w:rPr>
      </w:pPr>
      <w:r w:rsidRPr="0024609A">
        <w:rPr>
          <w:lang w:val="uk-UA"/>
        </w:rPr>
        <w:t>Експлуатаційне призначення</w:t>
      </w:r>
    </w:p>
    <w:p w14:paraId="78773D81" w14:textId="7DA3E725" w:rsidR="007C4420" w:rsidRPr="007C4420" w:rsidRDefault="007C4420" w:rsidP="007C4420">
      <w:pPr>
        <w:rPr>
          <w:lang w:val="uk-UA"/>
        </w:rPr>
      </w:pPr>
      <w:r w:rsidRPr="007C4420">
        <w:rPr>
          <w:lang w:val="uk-UA"/>
        </w:rPr>
        <w:t xml:space="preserve">Веб-застосунок </w:t>
      </w:r>
      <w:r w:rsidR="00781CA0">
        <w:rPr>
          <w:lang w:val="uk-UA"/>
        </w:rPr>
        <w:t xml:space="preserve">«Кубомаркет» </w:t>
      </w:r>
      <w:r w:rsidRPr="007C4420">
        <w:rPr>
          <w:lang w:val="uk-UA"/>
        </w:rPr>
        <w:t>відноситься до типу</w:t>
      </w:r>
      <w:r>
        <w:rPr>
          <w:lang w:val="uk-UA"/>
        </w:rPr>
        <w:t xml:space="preserve"> </w:t>
      </w:r>
      <w:r w:rsidRPr="007C4420">
        <w:rPr>
          <w:lang w:val="uk-UA"/>
        </w:rPr>
        <w:t>"Інтернет - магазин".</w:t>
      </w:r>
    </w:p>
    <w:p w14:paraId="5A33581F" w14:textId="22ABABE7" w:rsidR="000A3DF4" w:rsidRDefault="000A3DF4" w:rsidP="000A3DF4">
      <w:pPr>
        <w:rPr>
          <w:b/>
          <w:bCs/>
          <w:lang w:val="uk-UA"/>
        </w:rPr>
      </w:pPr>
      <w:r w:rsidRPr="000A3DF4">
        <w:rPr>
          <w:b/>
          <w:bCs/>
          <w:lang w:val="uk-UA"/>
        </w:rPr>
        <w:t xml:space="preserve">SMART-цілі: </w:t>
      </w:r>
    </w:p>
    <w:p w14:paraId="27DCB062" w14:textId="421B58EF" w:rsidR="00781CA0" w:rsidRPr="00781CA0" w:rsidRDefault="00781CA0" w:rsidP="00781CA0">
      <w:pPr>
        <w:pStyle w:val="a9"/>
        <w:numPr>
          <w:ilvl w:val="0"/>
          <w:numId w:val="17"/>
        </w:numPr>
        <w:rPr>
          <w:lang w:val="uk-UA"/>
        </w:rPr>
      </w:pPr>
      <w:r w:rsidRPr="00781CA0">
        <w:rPr>
          <w:lang w:val="uk-UA"/>
        </w:rPr>
        <w:t xml:space="preserve">Реєстрація не менше ніж </w:t>
      </w:r>
      <w:r w:rsidR="00AF1504">
        <w:t>4</w:t>
      </w:r>
      <w:r w:rsidRPr="00781CA0">
        <w:rPr>
          <w:lang w:val="uk-UA"/>
        </w:rPr>
        <w:t xml:space="preserve">00 нових клієнтів протягом перших двох місяців функціонування Веб-застосунку </w:t>
      </w:r>
      <w:r>
        <w:rPr>
          <w:lang w:val="uk-UA"/>
        </w:rPr>
        <w:t xml:space="preserve">«Кубомаркет» </w:t>
      </w:r>
      <w:r w:rsidRPr="00781CA0">
        <w:rPr>
          <w:lang w:val="uk-UA"/>
        </w:rPr>
        <w:t>після</w:t>
      </w:r>
      <w:r>
        <w:rPr>
          <w:lang w:val="uk-UA"/>
        </w:rPr>
        <w:t xml:space="preserve"> </w:t>
      </w:r>
      <w:r w:rsidRPr="00781CA0">
        <w:rPr>
          <w:lang w:val="uk-UA"/>
        </w:rPr>
        <w:t>його запуску.</w:t>
      </w:r>
    </w:p>
    <w:p w14:paraId="60C730BE" w14:textId="6EA7AFA3" w:rsidR="00781CA0" w:rsidRPr="00FB7A0A" w:rsidRDefault="00781CA0" w:rsidP="008913E3">
      <w:pPr>
        <w:pStyle w:val="a9"/>
        <w:numPr>
          <w:ilvl w:val="0"/>
          <w:numId w:val="17"/>
        </w:numPr>
        <w:rPr>
          <w:lang w:val="uk-UA"/>
        </w:rPr>
      </w:pPr>
      <w:r w:rsidRPr="002067FA">
        <w:rPr>
          <w:lang w:val="uk-UA"/>
        </w:rPr>
        <w:t xml:space="preserve">Не менше ніж </w:t>
      </w:r>
      <w:r w:rsidR="00AF1504">
        <w:t>1</w:t>
      </w:r>
      <w:r w:rsidRPr="002067FA">
        <w:rPr>
          <w:lang w:val="uk-UA"/>
        </w:rPr>
        <w:t>000 унікальних відвідувачів на сайті протягом</w:t>
      </w:r>
      <w:r w:rsidR="002067FA" w:rsidRPr="002067FA">
        <w:rPr>
          <w:lang w:val="uk-UA"/>
        </w:rPr>
        <w:t xml:space="preserve"> </w:t>
      </w:r>
      <w:r w:rsidRPr="002067FA">
        <w:rPr>
          <w:lang w:val="uk-UA"/>
        </w:rPr>
        <w:t>перших трьох місяців функціонування Веб-застосунку</w:t>
      </w:r>
      <w:r w:rsidR="002067FA">
        <w:rPr>
          <w:lang w:val="uk-UA"/>
        </w:rPr>
        <w:t xml:space="preserve"> «Кубомаркет»</w:t>
      </w:r>
      <w:r w:rsidRPr="002067FA">
        <w:rPr>
          <w:lang w:val="uk-UA"/>
        </w:rPr>
        <w:t xml:space="preserve"> після його запуску.</w:t>
      </w:r>
    </w:p>
    <w:p w14:paraId="2DA21A51" w14:textId="1E85CBBA" w:rsidR="00F82ACD" w:rsidRDefault="00F82ACD" w:rsidP="00F82ACD">
      <w:pPr>
        <w:pStyle w:val="10"/>
        <w:rPr>
          <w:lang w:val="uk-UA"/>
        </w:rPr>
      </w:pPr>
      <w:r w:rsidRPr="00F82ACD">
        <w:rPr>
          <w:lang w:val="uk-UA"/>
        </w:rPr>
        <w:t>Вимоги до Веб-застосунку</w:t>
      </w:r>
      <w:r w:rsidR="00617CA1">
        <w:rPr>
          <w:lang w:val="uk-UA"/>
        </w:rPr>
        <w:t xml:space="preserve"> «Кубомаркет»</w:t>
      </w:r>
    </w:p>
    <w:p w14:paraId="654AAA01" w14:textId="16D273E6" w:rsidR="00CA1F15" w:rsidRDefault="00CA1F15" w:rsidP="00CA1F15">
      <w:pPr>
        <w:pStyle w:val="2"/>
        <w:rPr>
          <w:lang w:val="uk-UA"/>
        </w:rPr>
      </w:pPr>
      <w:r w:rsidRPr="00CA1F15">
        <w:rPr>
          <w:lang w:val="uk-UA"/>
        </w:rPr>
        <w:t>Вимоги до функціональних характеристик</w:t>
      </w:r>
    </w:p>
    <w:p w14:paraId="142B9DC5" w14:textId="578C5BEB" w:rsidR="00CA1F15" w:rsidRDefault="00221020" w:rsidP="00CA1F15">
      <w:pPr>
        <w:pStyle w:val="3"/>
        <w:rPr>
          <w:lang w:val="uk-UA"/>
        </w:rPr>
      </w:pPr>
      <w:r w:rsidRPr="00221020">
        <w:rPr>
          <w:lang w:val="uk-UA"/>
        </w:rPr>
        <w:t>Вимоги до складу виконуваних функцій:</w:t>
      </w:r>
    </w:p>
    <w:p w14:paraId="63EE75B0" w14:textId="60CD327D" w:rsidR="00221020" w:rsidRDefault="00A34B38" w:rsidP="00221020">
      <w:pPr>
        <w:rPr>
          <w:lang w:val="uk-UA"/>
        </w:rPr>
      </w:pPr>
      <w:r w:rsidRPr="00A34B38">
        <w:rPr>
          <w:lang w:val="uk-UA"/>
        </w:rPr>
        <w:t>Підтримуваний функціонал:</w:t>
      </w:r>
    </w:p>
    <w:p w14:paraId="0EC92323" w14:textId="209A5ED9" w:rsidR="00FC2EC8" w:rsidRDefault="00FC2EC8" w:rsidP="00FC2EC8">
      <w:pPr>
        <w:pStyle w:val="a9"/>
        <w:numPr>
          <w:ilvl w:val="0"/>
          <w:numId w:val="18"/>
        </w:numPr>
        <w:rPr>
          <w:lang w:val="uk-UA"/>
        </w:rPr>
      </w:pPr>
      <w:r>
        <w:rPr>
          <w:lang w:val="uk-UA"/>
        </w:rPr>
        <w:t>Розміщення оголошень про продаж товарів/послуг</w:t>
      </w:r>
      <w:r w:rsidR="002549CF">
        <w:rPr>
          <w:lang w:val="uk-UA"/>
        </w:rPr>
        <w:t>,</w:t>
      </w:r>
      <w:r w:rsidR="00111A01">
        <w:rPr>
          <w:lang w:val="uk-UA"/>
        </w:rPr>
        <w:t xml:space="preserve"> їх подальше редагування</w:t>
      </w:r>
      <w:r w:rsidR="002549CF">
        <w:rPr>
          <w:lang w:val="uk-UA"/>
        </w:rPr>
        <w:t xml:space="preserve"> та видалення.</w:t>
      </w:r>
    </w:p>
    <w:p w14:paraId="79915FD7" w14:textId="77D952E5" w:rsidR="00FC2EC8" w:rsidRDefault="00FC2EC8" w:rsidP="00FC2EC8">
      <w:pPr>
        <w:pStyle w:val="a9"/>
        <w:numPr>
          <w:ilvl w:val="0"/>
          <w:numId w:val="18"/>
        </w:numPr>
        <w:rPr>
          <w:lang w:val="uk-UA"/>
        </w:rPr>
      </w:pPr>
      <w:r>
        <w:rPr>
          <w:lang w:val="uk-UA"/>
        </w:rPr>
        <w:t xml:space="preserve">Перегляд оголошень </w:t>
      </w:r>
      <w:r w:rsidR="007277C6">
        <w:rPr>
          <w:lang w:val="uk-UA"/>
        </w:rPr>
        <w:t>через пошук або фільтрацію.</w:t>
      </w:r>
    </w:p>
    <w:p w14:paraId="24FF475C" w14:textId="2C5945D9" w:rsidR="00FC2EC8" w:rsidRDefault="00FC2EC8" w:rsidP="00FC2EC8">
      <w:pPr>
        <w:pStyle w:val="a9"/>
        <w:numPr>
          <w:ilvl w:val="0"/>
          <w:numId w:val="18"/>
        </w:numPr>
        <w:rPr>
          <w:lang w:val="uk-UA"/>
        </w:rPr>
      </w:pPr>
      <w:r>
        <w:rPr>
          <w:lang w:val="uk-UA"/>
        </w:rPr>
        <w:t>Здійснення оплати за товари/послуги.</w:t>
      </w:r>
    </w:p>
    <w:p w14:paraId="0E186337" w14:textId="043EAE0D" w:rsidR="009626C1" w:rsidRDefault="009626C1" w:rsidP="00FC2EC8">
      <w:pPr>
        <w:pStyle w:val="a9"/>
        <w:numPr>
          <w:ilvl w:val="0"/>
          <w:numId w:val="18"/>
        </w:numPr>
        <w:rPr>
          <w:lang w:val="uk-UA"/>
        </w:rPr>
      </w:pPr>
      <w:r>
        <w:rPr>
          <w:lang w:val="uk-UA"/>
        </w:rPr>
        <w:t>Редагування деталей замовлення.</w:t>
      </w:r>
    </w:p>
    <w:p w14:paraId="6C8994A2" w14:textId="14EE466D" w:rsidR="00FC2EC8" w:rsidRDefault="00FC2EC8" w:rsidP="00FC2EC8">
      <w:pPr>
        <w:pStyle w:val="a9"/>
        <w:numPr>
          <w:ilvl w:val="0"/>
          <w:numId w:val="18"/>
        </w:numPr>
        <w:rPr>
          <w:lang w:val="uk-UA"/>
        </w:rPr>
      </w:pPr>
      <w:r>
        <w:rPr>
          <w:lang w:val="uk-UA"/>
        </w:rPr>
        <w:t xml:space="preserve">Керування особистим кабінетом: </w:t>
      </w:r>
      <w:r w:rsidRPr="00FC2EC8">
        <w:rPr>
          <w:lang w:val="uk-UA"/>
        </w:rPr>
        <w:t>Реєстрація</w:t>
      </w:r>
      <w:r w:rsidR="000203FF">
        <w:rPr>
          <w:lang w:val="uk-UA"/>
        </w:rPr>
        <w:t>, авторизація</w:t>
      </w:r>
      <w:r w:rsidRPr="00FC2EC8">
        <w:rPr>
          <w:lang w:val="uk-UA"/>
        </w:rPr>
        <w:t xml:space="preserve"> та керування</w:t>
      </w:r>
      <w:r>
        <w:rPr>
          <w:lang w:val="uk-UA"/>
        </w:rPr>
        <w:t xml:space="preserve"> </w:t>
      </w:r>
      <w:r w:rsidRPr="00FC2EC8">
        <w:rPr>
          <w:lang w:val="uk-UA"/>
        </w:rPr>
        <w:t>особистим кабінетом.</w:t>
      </w:r>
    </w:p>
    <w:p w14:paraId="57E85AB5" w14:textId="6CBD9D02" w:rsidR="002C2F53" w:rsidRDefault="002C2F53" w:rsidP="00FC2EC8">
      <w:pPr>
        <w:pStyle w:val="a9"/>
        <w:numPr>
          <w:ilvl w:val="0"/>
          <w:numId w:val="18"/>
        </w:numPr>
        <w:rPr>
          <w:lang w:val="uk-UA"/>
        </w:rPr>
      </w:pPr>
      <w:r>
        <w:rPr>
          <w:lang w:val="uk-UA"/>
        </w:rPr>
        <w:t>Функції адміністрування: модерація оголошень та облікових записів користувачів.</w:t>
      </w:r>
    </w:p>
    <w:p w14:paraId="6F2CCAF2" w14:textId="689E2281" w:rsidR="00AA116A" w:rsidRDefault="00A32CAB" w:rsidP="00A32CAB">
      <w:pPr>
        <w:pStyle w:val="3"/>
        <w:rPr>
          <w:lang w:val="uk-UA"/>
        </w:rPr>
      </w:pPr>
      <w:r w:rsidRPr="00A32CAB">
        <w:rPr>
          <w:lang w:val="uk-UA"/>
        </w:rPr>
        <w:lastRenderedPageBreak/>
        <w:t>Вимоги до організації вхідних і вихідних даних:</w:t>
      </w:r>
    </w:p>
    <w:p w14:paraId="0C3574F7" w14:textId="083A5185" w:rsidR="008E063D" w:rsidRDefault="004B0621" w:rsidP="008E063D">
      <w:pPr>
        <w:rPr>
          <w:lang w:val="uk-UA"/>
        </w:rPr>
      </w:pPr>
      <w:r>
        <w:rPr>
          <w:lang w:val="uk-UA"/>
        </w:rPr>
        <w:t xml:space="preserve">Перед запуском Веб-застосунку «Кубомаркет» </w:t>
      </w:r>
      <w:r w:rsidR="00F167DE">
        <w:rPr>
          <w:lang w:val="uk-UA"/>
        </w:rPr>
        <w:t>передбачене первинне наповнення контентом, яке полягатиме у створенні правил використання Веб-застосунку</w:t>
      </w:r>
    </w:p>
    <w:p w14:paraId="42650F04" w14:textId="4D0F72E0" w:rsidR="004B0621" w:rsidRDefault="008E063D" w:rsidP="008E063D">
      <w:pPr>
        <w:rPr>
          <w:lang w:val="uk-UA"/>
        </w:rPr>
      </w:pPr>
      <w:r>
        <w:rPr>
          <w:lang w:val="uk-UA"/>
        </w:rPr>
        <w:t xml:space="preserve"> </w:t>
      </w:r>
      <w:r w:rsidR="004B0621" w:rsidRPr="004B0621">
        <w:rPr>
          <w:lang w:val="uk-UA"/>
        </w:rPr>
        <w:t xml:space="preserve">Веб-застосунок </w:t>
      </w:r>
      <w:r w:rsidR="006E3898">
        <w:rPr>
          <w:lang w:val="uk-UA"/>
        </w:rPr>
        <w:t>«Кубомаркет»</w:t>
      </w:r>
      <w:r w:rsidR="004B0621" w:rsidRPr="004B0621">
        <w:rPr>
          <w:lang w:val="uk-UA"/>
        </w:rPr>
        <w:t xml:space="preserve"> має використовувати зрозумілі для людини</w:t>
      </w:r>
      <w:r>
        <w:rPr>
          <w:lang w:val="uk-UA"/>
        </w:rPr>
        <w:t xml:space="preserve"> </w:t>
      </w:r>
      <w:r w:rsidR="004B0621" w:rsidRPr="004B0621">
        <w:rPr>
          <w:lang w:val="uk-UA"/>
        </w:rPr>
        <w:t>(семантичні) URL. Це допоможе створити зручну адресацію сторінок і</w:t>
      </w:r>
      <w:r>
        <w:rPr>
          <w:lang w:val="uk-UA"/>
        </w:rPr>
        <w:t xml:space="preserve"> </w:t>
      </w:r>
      <w:r w:rsidR="004B0621" w:rsidRPr="004B0621">
        <w:rPr>
          <w:lang w:val="uk-UA"/>
        </w:rPr>
        <w:t>полегшити користувачам навігацію.</w:t>
      </w:r>
    </w:p>
    <w:p w14:paraId="74A2A0AA" w14:textId="5A2501F3" w:rsidR="008E063D" w:rsidRPr="004B0621" w:rsidRDefault="008E063D" w:rsidP="008E063D">
      <w:pPr>
        <w:rPr>
          <w:lang w:val="uk-UA"/>
        </w:rPr>
      </w:pPr>
      <w:r>
        <w:rPr>
          <w:lang w:val="uk-UA"/>
        </w:rPr>
        <w:t>Е</w:t>
      </w:r>
      <w:r w:rsidRPr="008E063D">
        <w:rPr>
          <w:lang w:val="uk-UA"/>
        </w:rPr>
        <w:t>кспорт даних у вигляді excel-таблиць</w:t>
      </w:r>
      <w:r>
        <w:rPr>
          <w:lang w:val="uk-UA"/>
        </w:rPr>
        <w:t xml:space="preserve"> та д</w:t>
      </w:r>
      <w:r w:rsidRPr="008E063D">
        <w:rPr>
          <w:lang w:val="uk-UA"/>
        </w:rPr>
        <w:t>рукування звітних форм не передбачен</w:t>
      </w:r>
      <w:r>
        <w:rPr>
          <w:lang w:val="uk-UA"/>
        </w:rPr>
        <w:t>і</w:t>
      </w:r>
      <w:r w:rsidRPr="008E063D">
        <w:rPr>
          <w:lang w:val="uk-UA"/>
        </w:rPr>
        <w:t>.</w:t>
      </w:r>
    </w:p>
    <w:p w14:paraId="797BAE46" w14:textId="12CCDAAD" w:rsidR="00AB39B0" w:rsidRDefault="00AB39B0" w:rsidP="00AB39B0">
      <w:pPr>
        <w:pStyle w:val="3"/>
        <w:rPr>
          <w:lang w:val="uk-UA"/>
        </w:rPr>
      </w:pPr>
      <w:r w:rsidRPr="00AB39B0">
        <w:rPr>
          <w:lang w:val="uk-UA"/>
        </w:rPr>
        <w:t>Вимоги до часових характеристик:</w:t>
      </w:r>
    </w:p>
    <w:p w14:paraId="59A76967" w14:textId="7BBD9523" w:rsidR="001E4FF2" w:rsidRPr="001E4FF2" w:rsidRDefault="001E4FF2" w:rsidP="001E4FF2">
      <w:pPr>
        <w:rPr>
          <w:lang w:val="uk-UA"/>
        </w:rPr>
      </w:pPr>
      <w:r w:rsidRPr="001E4FF2">
        <w:rPr>
          <w:lang w:val="uk-UA"/>
        </w:rPr>
        <w:t>Швидкість завантаження основного контенту ≤ 2.5 сек. Час очікування</w:t>
      </w:r>
      <w:r>
        <w:rPr>
          <w:lang w:val="uk-UA"/>
        </w:rPr>
        <w:t xml:space="preserve"> </w:t>
      </w:r>
      <w:r w:rsidRPr="001E4FF2">
        <w:rPr>
          <w:lang w:val="uk-UA"/>
        </w:rPr>
        <w:t>першої взаємодії з контентом &lt; 1 сек.</w:t>
      </w:r>
    </w:p>
    <w:p w14:paraId="26C596EF" w14:textId="3547D3EF" w:rsidR="001E4FF2" w:rsidRDefault="001E4FF2" w:rsidP="001E4FF2">
      <w:pPr>
        <w:rPr>
          <w:lang w:val="uk-UA"/>
        </w:rPr>
      </w:pPr>
      <w:r w:rsidRPr="001E4FF2">
        <w:rPr>
          <w:lang w:val="uk-UA"/>
        </w:rPr>
        <w:t>Після зміни користувачем з правами доступ</w:t>
      </w:r>
      <w:r>
        <w:rPr>
          <w:lang w:val="uk-UA"/>
        </w:rPr>
        <w:t>у</w:t>
      </w:r>
      <w:r w:rsidRPr="001E4FF2">
        <w:rPr>
          <w:lang w:val="uk-UA"/>
        </w:rPr>
        <w:t xml:space="preserve"> даних, що знаходяться в</w:t>
      </w:r>
      <w:r>
        <w:rPr>
          <w:lang w:val="uk-UA"/>
        </w:rPr>
        <w:t xml:space="preserve"> </w:t>
      </w:r>
      <w:r w:rsidRPr="001E4FF2">
        <w:rPr>
          <w:lang w:val="uk-UA"/>
        </w:rPr>
        <w:t>базі даних, нова інформація на клієнтах відображається не пізніше, ніж через</w:t>
      </w:r>
      <w:r>
        <w:rPr>
          <w:lang w:val="uk-UA"/>
        </w:rPr>
        <w:t xml:space="preserve"> </w:t>
      </w:r>
      <w:r w:rsidRPr="001E4FF2">
        <w:rPr>
          <w:lang w:val="uk-UA"/>
        </w:rPr>
        <w:t>5 секунд. Час реакції на дії користувача - не більше 1 хвилини.</w:t>
      </w:r>
    </w:p>
    <w:p w14:paraId="5BCF4630" w14:textId="461654CB" w:rsidR="004E7A6B" w:rsidRPr="001E4FF2" w:rsidRDefault="004E7A6B" w:rsidP="004E7A6B">
      <w:pPr>
        <w:rPr>
          <w:lang w:val="uk-UA"/>
        </w:rPr>
      </w:pPr>
      <w:r w:rsidRPr="00975146">
        <w:rPr>
          <w:lang w:val="uk-UA"/>
        </w:rPr>
        <w:t>Середній час на додавання нового оголошення клієнтами має складати не більше 5 хвилин.</w:t>
      </w:r>
    </w:p>
    <w:p w14:paraId="0249B65B" w14:textId="27FBAC4B" w:rsidR="00A81AE3" w:rsidRDefault="00A81AE3" w:rsidP="00A81AE3">
      <w:pPr>
        <w:pStyle w:val="2"/>
        <w:rPr>
          <w:lang w:val="uk-UA"/>
        </w:rPr>
      </w:pPr>
      <w:r w:rsidRPr="00A81AE3">
        <w:rPr>
          <w:lang w:val="uk-UA"/>
        </w:rPr>
        <w:t>Вимоги до надійності</w:t>
      </w:r>
    </w:p>
    <w:p w14:paraId="4E7E0C55" w14:textId="60E77587" w:rsidR="00F612B6" w:rsidRDefault="00F612B6" w:rsidP="00F612B6">
      <w:pPr>
        <w:pStyle w:val="3"/>
        <w:rPr>
          <w:lang w:val="uk-UA"/>
        </w:rPr>
      </w:pPr>
      <w:r w:rsidRPr="00F612B6">
        <w:rPr>
          <w:lang w:val="uk-UA"/>
        </w:rPr>
        <w:t>Забезпечення стійкого функціонування Веб-застосунку</w:t>
      </w:r>
      <w:r w:rsidR="00617CA1">
        <w:rPr>
          <w:lang w:val="uk-UA"/>
        </w:rPr>
        <w:t xml:space="preserve"> «Кубомаркет»</w:t>
      </w:r>
    </w:p>
    <w:p w14:paraId="12FE4EE3" w14:textId="77777777" w:rsidR="008A1BDF" w:rsidRPr="008A1BDF" w:rsidRDefault="008A1BDF" w:rsidP="008A1BDF">
      <w:pPr>
        <w:rPr>
          <w:lang w:val="uk-UA"/>
        </w:rPr>
      </w:pPr>
      <w:r w:rsidRPr="008A1BDF">
        <w:rPr>
          <w:lang w:val="uk-UA"/>
        </w:rPr>
        <w:t>Вірогідність безвідмовної роботи ≥ 0.9.</w:t>
      </w:r>
    </w:p>
    <w:p w14:paraId="2A1A127D" w14:textId="51DCD196" w:rsidR="008A1BDF" w:rsidRPr="008A1BDF" w:rsidRDefault="008A1BDF" w:rsidP="008A1BDF">
      <w:pPr>
        <w:rPr>
          <w:lang w:val="uk-UA"/>
        </w:rPr>
      </w:pPr>
      <w:r w:rsidRPr="008A1BDF">
        <w:rPr>
          <w:lang w:val="uk-UA"/>
        </w:rPr>
        <w:t xml:space="preserve">Веб-застосунок </w:t>
      </w:r>
      <w:r w:rsidR="0098049F">
        <w:rPr>
          <w:lang w:val="uk-UA"/>
        </w:rPr>
        <w:t>«Кубомаркет»</w:t>
      </w:r>
      <w:r w:rsidRPr="008A1BDF">
        <w:rPr>
          <w:lang w:val="uk-UA"/>
        </w:rPr>
        <w:t xml:space="preserve"> надаватиме коректну та інформативну</w:t>
      </w:r>
      <w:r w:rsidR="00AE28E7">
        <w:rPr>
          <w:lang w:val="uk-UA"/>
        </w:rPr>
        <w:t xml:space="preserve"> </w:t>
      </w:r>
      <w:r w:rsidRPr="008A1BDF">
        <w:rPr>
          <w:lang w:val="uk-UA"/>
        </w:rPr>
        <w:t>відповідь на всіх сторінках, включаючи обробку помилки 404 (сторінки не</w:t>
      </w:r>
      <w:r w:rsidR="00AE28E7">
        <w:rPr>
          <w:lang w:val="uk-UA"/>
        </w:rPr>
        <w:t xml:space="preserve"> </w:t>
      </w:r>
      <w:r w:rsidRPr="008A1BDF">
        <w:rPr>
          <w:lang w:val="uk-UA"/>
        </w:rPr>
        <w:t>знайдено).</w:t>
      </w:r>
    </w:p>
    <w:p w14:paraId="618C6AA0" w14:textId="13FAE765" w:rsidR="008A1BDF" w:rsidRPr="008A1BDF" w:rsidRDefault="008A1BDF" w:rsidP="008A1BDF">
      <w:pPr>
        <w:rPr>
          <w:lang w:val="uk-UA"/>
        </w:rPr>
      </w:pPr>
      <w:r w:rsidRPr="008A1BDF">
        <w:rPr>
          <w:lang w:val="uk-UA"/>
        </w:rPr>
        <w:t>Резервне копіювання бази даних виконує</w:t>
      </w:r>
      <w:r>
        <w:rPr>
          <w:lang w:val="uk-UA"/>
        </w:rPr>
        <w:t xml:space="preserve"> розробник Веб-застосунку</w:t>
      </w:r>
      <w:r w:rsidRPr="008A1BDF">
        <w:rPr>
          <w:lang w:val="uk-UA"/>
        </w:rPr>
        <w:t>. Резервне копіювання має відбуватися раз на місяць.</w:t>
      </w:r>
    </w:p>
    <w:p w14:paraId="4BA6F9E1" w14:textId="71AC84B2" w:rsidR="008A1BDF" w:rsidRPr="008A1BDF" w:rsidRDefault="008A1BDF" w:rsidP="008A1BDF">
      <w:pPr>
        <w:rPr>
          <w:lang w:val="uk-UA"/>
        </w:rPr>
      </w:pPr>
      <w:r w:rsidRPr="008A1BDF">
        <w:rPr>
          <w:lang w:val="uk-UA"/>
        </w:rPr>
        <w:t xml:space="preserve">Для захисту інформації Веб-застосунку </w:t>
      </w:r>
      <w:r w:rsidR="0098049F">
        <w:rPr>
          <w:lang w:val="uk-UA"/>
        </w:rPr>
        <w:t>«Кубомаркет»</w:t>
      </w:r>
      <w:r w:rsidRPr="008A1BDF">
        <w:rPr>
          <w:lang w:val="uk-UA"/>
        </w:rPr>
        <w:t xml:space="preserve"> від</w:t>
      </w:r>
      <w:r w:rsidR="00AE28E7">
        <w:rPr>
          <w:lang w:val="uk-UA"/>
        </w:rPr>
        <w:t xml:space="preserve"> </w:t>
      </w:r>
      <w:r w:rsidRPr="008A1BDF">
        <w:rPr>
          <w:lang w:val="uk-UA"/>
        </w:rPr>
        <w:t>несанкціонованого доступу передбачено дотримання "НД ТЗІ 2.5-010-03".</w:t>
      </w:r>
    </w:p>
    <w:p w14:paraId="361D83CA" w14:textId="16BCFCF5" w:rsidR="008A1BDF" w:rsidRPr="008A1BDF" w:rsidRDefault="008A1BDF" w:rsidP="008A1BDF">
      <w:pPr>
        <w:rPr>
          <w:lang w:val="uk-UA"/>
        </w:rPr>
      </w:pPr>
      <w:r w:rsidRPr="008A1BDF">
        <w:rPr>
          <w:lang w:val="uk-UA"/>
        </w:rPr>
        <w:t xml:space="preserve">Для захисту від вірусів передбачено дотримання </w:t>
      </w:r>
      <w:r w:rsidR="00802046">
        <w:rPr>
          <w:lang w:val="uk-UA"/>
        </w:rPr>
        <w:t>«</w:t>
      </w:r>
      <w:r w:rsidRPr="008A1BDF">
        <w:rPr>
          <w:lang w:val="uk-UA"/>
        </w:rPr>
        <w:t>ДСТУ ГОСТ 31078:2004</w:t>
      </w:r>
      <w:r w:rsidR="00802046">
        <w:rPr>
          <w:lang w:val="uk-UA"/>
        </w:rPr>
        <w:t>».</w:t>
      </w:r>
    </w:p>
    <w:p w14:paraId="7D4CE3DA" w14:textId="631B0FEA" w:rsidR="00F612B6" w:rsidRDefault="00F612B6" w:rsidP="00F612B6">
      <w:pPr>
        <w:pStyle w:val="3"/>
        <w:rPr>
          <w:lang w:val="uk-UA"/>
        </w:rPr>
      </w:pPr>
      <w:r w:rsidRPr="00F612B6">
        <w:rPr>
          <w:lang w:val="uk-UA"/>
        </w:rPr>
        <w:lastRenderedPageBreak/>
        <w:t>Контроль вхідної та вихідної інформації:</w:t>
      </w:r>
    </w:p>
    <w:p w14:paraId="48FED48B" w14:textId="230F584C" w:rsidR="00617CA1" w:rsidRPr="00617CA1" w:rsidRDefault="00617CA1" w:rsidP="00617CA1">
      <w:pPr>
        <w:rPr>
          <w:lang w:val="uk-UA"/>
        </w:rPr>
      </w:pPr>
      <w:r w:rsidRPr="00617CA1">
        <w:rPr>
          <w:lang w:val="uk-UA"/>
        </w:rPr>
        <w:t xml:space="preserve">Веб-застосунок </w:t>
      </w:r>
      <w:r w:rsidR="00CB75B5">
        <w:rPr>
          <w:lang w:val="uk-UA"/>
        </w:rPr>
        <w:t>«Кубомаркет»</w:t>
      </w:r>
      <w:r w:rsidR="00CB75B5" w:rsidRPr="008A1BDF">
        <w:rPr>
          <w:lang w:val="uk-UA"/>
        </w:rPr>
        <w:t xml:space="preserve"> </w:t>
      </w:r>
      <w:r w:rsidRPr="00617CA1">
        <w:rPr>
          <w:lang w:val="uk-UA"/>
        </w:rPr>
        <w:t>буде мати наступні механізми для</w:t>
      </w:r>
      <w:r w:rsidR="00916A14">
        <w:rPr>
          <w:lang w:val="uk-UA"/>
        </w:rPr>
        <w:t xml:space="preserve"> </w:t>
      </w:r>
      <w:r w:rsidRPr="00617CA1">
        <w:rPr>
          <w:lang w:val="uk-UA"/>
        </w:rPr>
        <w:t>перевірки вхідної інформації на коректність: відображення на веб-сторінках</w:t>
      </w:r>
      <w:r w:rsidR="00916A14">
        <w:rPr>
          <w:lang w:val="uk-UA"/>
        </w:rPr>
        <w:t xml:space="preserve"> </w:t>
      </w:r>
      <w:r w:rsidRPr="00617CA1">
        <w:rPr>
          <w:lang w:val="uk-UA"/>
        </w:rPr>
        <w:t>лише тих елементів керування, які необхідні для виконання поточних функцій</w:t>
      </w:r>
      <w:r w:rsidR="00916A14">
        <w:rPr>
          <w:lang w:val="uk-UA"/>
        </w:rPr>
        <w:t xml:space="preserve"> </w:t>
      </w:r>
      <w:r w:rsidRPr="00617CA1">
        <w:rPr>
          <w:lang w:val="uk-UA"/>
        </w:rPr>
        <w:t>користувача відповідно до його ролі</w:t>
      </w:r>
      <w:r w:rsidR="00916A14">
        <w:rPr>
          <w:lang w:val="uk-UA"/>
        </w:rPr>
        <w:t>,</w:t>
      </w:r>
      <w:r w:rsidRPr="00617CA1">
        <w:rPr>
          <w:lang w:val="uk-UA"/>
        </w:rPr>
        <w:t xml:space="preserve"> та валідація даних</w:t>
      </w:r>
      <w:r w:rsidR="00916A14">
        <w:rPr>
          <w:lang w:val="uk-UA"/>
        </w:rPr>
        <w:t>,</w:t>
      </w:r>
      <w:r w:rsidRPr="00617CA1">
        <w:rPr>
          <w:lang w:val="uk-UA"/>
        </w:rPr>
        <w:t xml:space="preserve"> наданих користувачем</w:t>
      </w:r>
      <w:r w:rsidR="00916A14">
        <w:rPr>
          <w:lang w:val="uk-UA"/>
        </w:rPr>
        <w:t xml:space="preserve">, </w:t>
      </w:r>
      <w:r w:rsidRPr="00617CA1">
        <w:rPr>
          <w:lang w:val="uk-UA"/>
        </w:rPr>
        <w:t>у front-end частині під час їх введення</w:t>
      </w:r>
      <w:r w:rsidR="00922A00">
        <w:rPr>
          <w:lang w:val="uk-UA"/>
        </w:rPr>
        <w:t>, надання повідомлень про помилки введення та про підтвердження незворотних дій, таких як видалення оголошень</w:t>
      </w:r>
      <w:r w:rsidRPr="00617CA1">
        <w:rPr>
          <w:lang w:val="uk-UA"/>
        </w:rPr>
        <w:t>. Створення карти сайту не</w:t>
      </w:r>
      <w:r w:rsidR="00916A14">
        <w:rPr>
          <w:lang w:val="uk-UA"/>
        </w:rPr>
        <w:t xml:space="preserve"> </w:t>
      </w:r>
      <w:r w:rsidRPr="00617CA1">
        <w:rPr>
          <w:lang w:val="uk-UA"/>
        </w:rPr>
        <w:t>передбачене.</w:t>
      </w:r>
    </w:p>
    <w:p w14:paraId="240DCD6A" w14:textId="509CEF47" w:rsidR="003438BD" w:rsidRDefault="003438BD" w:rsidP="003438BD">
      <w:pPr>
        <w:pStyle w:val="3"/>
        <w:rPr>
          <w:lang w:val="uk-UA"/>
        </w:rPr>
      </w:pPr>
      <w:r w:rsidRPr="003438BD">
        <w:rPr>
          <w:lang w:val="uk-UA"/>
        </w:rPr>
        <w:t>Час відновлення після відмови:</w:t>
      </w:r>
    </w:p>
    <w:p w14:paraId="275D5C9F" w14:textId="2604C017" w:rsidR="00916A14" w:rsidRPr="00916A14" w:rsidRDefault="00916A14" w:rsidP="00916A14">
      <w:pPr>
        <w:rPr>
          <w:lang w:val="uk-UA"/>
        </w:rPr>
      </w:pPr>
      <w:r w:rsidRPr="00916A14">
        <w:rPr>
          <w:lang w:val="uk-UA"/>
        </w:rPr>
        <w:t>Час відновлення після відмови, викликаного збоєм електроживлення</w:t>
      </w:r>
      <w:r>
        <w:rPr>
          <w:lang w:val="uk-UA"/>
        </w:rPr>
        <w:t xml:space="preserve"> </w:t>
      </w:r>
      <w:r w:rsidRPr="00916A14">
        <w:rPr>
          <w:lang w:val="uk-UA"/>
        </w:rPr>
        <w:t>технічних засобів чи іншими зовнішніми факторами, не фатальним збоєм</w:t>
      </w:r>
      <w:r>
        <w:rPr>
          <w:lang w:val="uk-UA"/>
        </w:rPr>
        <w:t xml:space="preserve"> </w:t>
      </w:r>
      <w:r w:rsidRPr="00916A14">
        <w:rPr>
          <w:lang w:val="uk-UA"/>
        </w:rPr>
        <w:t>операційної системи, не повинен перевищувати 10 хвилин за умови</w:t>
      </w:r>
      <w:r>
        <w:rPr>
          <w:lang w:val="uk-UA"/>
        </w:rPr>
        <w:t xml:space="preserve"> </w:t>
      </w:r>
      <w:r w:rsidRPr="00916A14">
        <w:rPr>
          <w:lang w:val="uk-UA"/>
        </w:rPr>
        <w:t>дотримання умов експлуатації технічних та програмних засобів.</w:t>
      </w:r>
    </w:p>
    <w:p w14:paraId="4EF0F3F0" w14:textId="44D49CCA" w:rsidR="00916A14" w:rsidRDefault="00916A14" w:rsidP="00916A14">
      <w:pPr>
        <w:rPr>
          <w:lang w:val="uk-UA"/>
        </w:rPr>
      </w:pPr>
      <w:r w:rsidRPr="00916A14">
        <w:rPr>
          <w:lang w:val="uk-UA"/>
        </w:rPr>
        <w:t>Час відновлення після відмови, спричиненої фатальним збоєм</w:t>
      </w:r>
      <w:r>
        <w:rPr>
          <w:lang w:val="uk-UA"/>
        </w:rPr>
        <w:t xml:space="preserve"> </w:t>
      </w:r>
      <w:r w:rsidRPr="00916A14">
        <w:rPr>
          <w:lang w:val="uk-UA"/>
        </w:rPr>
        <w:t>операційної системи, не повинен перевищувати часу, необхідного на</w:t>
      </w:r>
      <w:r>
        <w:rPr>
          <w:lang w:val="uk-UA"/>
        </w:rPr>
        <w:t xml:space="preserve"> </w:t>
      </w:r>
      <w:r w:rsidRPr="00916A14">
        <w:rPr>
          <w:lang w:val="uk-UA"/>
        </w:rPr>
        <w:t>усунення несправностей технічних засобів та перевстановлення програмних</w:t>
      </w:r>
      <w:r>
        <w:rPr>
          <w:lang w:val="uk-UA"/>
        </w:rPr>
        <w:t xml:space="preserve"> </w:t>
      </w:r>
      <w:r w:rsidRPr="00916A14">
        <w:rPr>
          <w:lang w:val="uk-UA"/>
        </w:rPr>
        <w:t>засобів.</w:t>
      </w:r>
    </w:p>
    <w:p w14:paraId="72C16E22" w14:textId="054EB550" w:rsidR="005B2C26" w:rsidRDefault="005B2C26" w:rsidP="005B2C26">
      <w:pPr>
        <w:pStyle w:val="2"/>
        <w:rPr>
          <w:lang w:val="uk-UA"/>
        </w:rPr>
      </w:pPr>
      <w:r w:rsidRPr="005B2C26">
        <w:rPr>
          <w:lang w:val="uk-UA"/>
        </w:rPr>
        <w:t>Умови експлуатації:</w:t>
      </w:r>
    </w:p>
    <w:p w14:paraId="074BCE45" w14:textId="22AC85CC" w:rsidR="006556F7" w:rsidRDefault="006556F7" w:rsidP="006556F7">
      <w:pPr>
        <w:pStyle w:val="3"/>
        <w:rPr>
          <w:lang w:val="uk-UA"/>
        </w:rPr>
      </w:pPr>
      <w:r w:rsidRPr="006556F7">
        <w:rPr>
          <w:lang w:val="uk-UA"/>
        </w:rPr>
        <w:t>Технічні умови:</w:t>
      </w:r>
    </w:p>
    <w:p w14:paraId="3E10EF87" w14:textId="2F58D1C2" w:rsidR="0029447B" w:rsidRPr="0029447B" w:rsidRDefault="0029447B" w:rsidP="0029447B">
      <w:pPr>
        <w:rPr>
          <w:lang w:val="uk-UA"/>
        </w:rPr>
      </w:pPr>
      <w:r w:rsidRPr="0029447B">
        <w:rPr>
          <w:lang w:val="uk-UA"/>
        </w:rPr>
        <w:t xml:space="preserve">Хостинг Веб-застосунку </w:t>
      </w:r>
      <w:r>
        <w:rPr>
          <w:lang w:val="uk-UA"/>
        </w:rPr>
        <w:t>«Кубомаркет»</w:t>
      </w:r>
      <w:r w:rsidRPr="008A1BDF">
        <w:rPr>
          <w:lang w:val="uk-UA"/>
        </w:rPr>
        <w:t xml:space="preserve"> </w:t>
      </w:r>
      <w:r w:rsidRPr="0029447B">
        <w:rPr>
          <w:lang w:val="uk-UA"/>
        </w:rPr>
        <w:t xml:space="preserve">покладається на </w:t>
      </w:r>
      <w:r w:rsidR="00300E8B">
        <w:rPr>
          <w:lang w:val="uk-UA"/>
        </w:rPr>
        <w:t>Розробника</w:t>
      </w:r>
      <w:r w:rsidRPr="0029447B">
        <w:rPr>
          <w:lang w:val="uk-UA"/>
        </w:rPr>
        <w:t>.</w:t>
      </w:r>
      <w:r>
        <w:rPr>
          <w:lang w:val="uk-UA"/>
        </w:rPr>
        <w:t xml:space="preserve"> </w:t>
      </w:r>
      <w:r w:rsidRPr="0029447B">
        <w:rPr>
          <w:lang w:val="uk-UA"/>
        </w:rPr>
        <w:t>Хостинг повинен мати SSL-сертифікат, а також можливості для подальшого</w:t>
      </w:r>
      <w:r w:rsidR="00032EC7">
        <w:rPr>
          <w:lang w:val="uk-UA"/>
        </w:rPr>
        <w:t xml:space="preserve"> </w:t>
      </w:r>
      <w:r w:rsidRPr="0029447B">
        <w:rPr>
          <w:lang w:val="uk-UA"/>
        </w:rPr>
        <w:t>масштабування</w:t>
      </w:r>
      <w:r w:rsidR="00697B81">
        <w:rPr>
          <w:lang w:val="uk-UA"/>
        </w:rPr>
        <w:t xml:space="preserve"> (якого?)</w:t>
      </w:r>
      <w:r w:rsidRPr="0029447B">
        <w:rPr>
          <w:lang w:val="uk-UA"/>
        </w:rPr>
        <w:t>.</w:t>
      </w:r>
    </w:p>
    <w:p w14:paraId="6C20C6CC" w14:textId="0B989EEE" w:rsidR="00571815" w:rsidRDefault="00571815" w:rsidP="00571815">
      <w:pPr>
        <w:pStyle w:val="3"/>
        <w:rPr>
          <w:lang w:val="uk-UA"/>
        </w:rPr>
      </w:pPr>
      <w:r w:rsidRPr="00571815">
        <w:rPr>
          <w:lang w:val="uk-UA"/>
        </w:rPr>
        <w:t>Умови обслуговування:</w:t>
      </w:r>
    </w:p>
    <w:p w14:paraId="3BDAF8E6" w14:textId="58FEED25" w:rsidR="002222AE" w:rsidRPr="002222AE" w:rsidRDefault="002222AE" w:rsidP="002222AE">
      <w:pPr>
        <w:rPr>
          <w:lang w:val="uk-UA"/>
        </w:rPr>
      </w:pPr>
      <w:r w:rsidRPr="002222AE">
        <w:rPr>
          <w:lang w:val="uk-UA"/>
        </w:rPr>
        <w:t xml:space="preserve">За обслуговування Веб-застосунку </w:t>
      </w:r>
      <w:r>
        <w:rPr>
          <w:lang w:val="uk-UA"/>
        </w:rPr>
        <w:t>«Кубомаркет»</w:t>
      </w:r>
      <w:r w:rsidRPr="008A1BDF">
        <w:rPr>
          <w:lang w:val="uk-UA"/>
        </w:rPr>
        <w:t xml:space="preserve"> </w:t>
      </w:r>
      <w:r w:rsidRPr="002222AE">
        <w:rPr>
          <w:lang w:val="uk-UA"/>
        </w:rPr>
        <w:t xml:space="preserve">відповідатиме </w:t>
      </w:r>
      <w:r w:rsidR="00FA3D80">
        <w:rPr>
          <w:lang w:val="uk-UA"/>
        </w:rPr>
        <w:t>Розробник</w:t>
      </w:r>
      <w:r w:rsidRPr="002222AE">
        <w:rPr>
          <w:lang w:val="uk-UA"/>
        </w:rPr>
        <w:t>.</w:t>
      </w:r>
    </w:p>
    <w:p w14:paraId="05735AF4" w14:textId="6D3CECE7" w:rsidR="002222AE" w:rsidRDefault="002222AE" w:rsidP="00FD5F40">
      <w:pPr>
        <w:rPr>
          <w:lang w:val="uk-UA"/>
        </w:rPr>
      </w:pPr>
      <w:r w:rsidRPr="002222AE">
        <w:rPr>
          <w:lang w:val="uk-UA"/>
        </w:rPr>
        <w:t>В умовах експлуатації передбачені оновлення функціональності для</w:t>
      </w:r>
      <w:r w:rsidR="00FD5F40">
        <w:rPr>
          <w:lang w:val="uk-UA"/>
        </w:rPr>
        <w:t xml:space="preserve"> </w:t>
      </w:r>
      <w:r w:rsidRPr="002222AE">
        <w:rPr>
          <w:lang w:val="uk-UA"/>
        </w:rPr>
        <w:t>потреб користувачів. Обсяги</w:t>
      </w:r>
      <w:r w:rsidR="00FD5F40">
        <w:rPr>
          <w:lang w:val="uk-UA"/>
        </w:rPr>
        <w:t xml:space="preserve"> та</w:t>
      </w:r>
      <w:r w:rsidRPr="002222AE">
        <w:rPr>
          <w:lang w:val="uk-UA"/>
        </w:rPr>
        <w:t xml:space="preserve"> умови еволюці</w:t>
      </w:r>
      <w:r w:rsidR="00FD5F40">
        <w:rPr>
          <w:lang w:val="uk-UA"/>
        </w:rPr>
        <w:t xml:space="preserve">ї </w:t>
      </w:r>
      <w:r w:rsidRPr="002222AE">
        <w:rPr>
          <w:lang w:val="uk-UA"/>
        </w:rPr>
        <w:t xml:space="preserve">Веб-застосунку </w:t>
      </w:r>
      <w:r>
        <w:rPr>
          <w:lang w:val="uk-UA"/>
        </w:rPr>
        <w:t>«Кубомаркет»</w:t>
      </w:r>
      <w:r w:rsidRPr="008A1BDF">
        <w:rPr>
          <w:lang w:val="uk-UA"/>
        </w:rPr>
        <w:t xml:space="preserve"> </w:t>
      </w:r>
      <w:r w:rsidR="00FD5F40">
        <w:rPr>
          <w:lang w:val="uk-UA"/>
        </w:rPr>
        <w:t>визначаються Розробником, відповідальність за еволюцію покладається на нього ж.</w:t>
      </w:r>
    </w:p>
    <w:p w14:paraId="5553F002" w14:textId="305911F4" w:rsidR="009478FD" w:rsidRPr="002222AE" w:rsidRDefault="009478FD" w:rsidP="00FD5F40">
      <w:pPr>
        <w:rPr>
          <w:lang w:val="uk-UA"/>
        </w:rPr>
      </w:pPr>
      <w:r>
        <w:rPr>
          <w:lang w:val="uk-UA"/>
        </w:rPr>
        <w:t>Резервне копіювання передбачається раз на місяць, за нього відповідає Розробник.</w:t>
      </w:r>
      <w:r w:rsidR="005C24A5">
        <w:rPr>
          <w:lang w:val="uk-UA"/>
        </w:rPr>
        <w:t xml:space="preserve"> Резервні копії зберігатимуться у базі даних Веб-застосунку</w:t>
      </w:r>
      <w:r w:rsidR="0097426D">
        <w:rPr>
          <w:lang w:val="uk-UA"/>
        </w:rPr>
        <w:t xml:space="preserve"> (?)</w:t>
      </w:r>
      <w:r w:rsidR="005C24A5">
        <w:rPr>
          <w:lang w:val="uk-UA"/>
        </w:rPr>
        <w:t>.</w:t>
      </w:r>
    </w:p>
    <w:p w14:paraId="160385B6" w14:textId="5ABBA540" w:rsidR="00571815" w:rsidRDefault="00571815" w:rsidP="00571815">
      <w:pPr>
        <w:pStyle w:val="2"/>
        <w:rPr>
          <w:lang w:val="uk-UA"/>
        </w:rPr>
      </w:pPr>
      <w:r w:rsidRPr="00571815">
        <w:rPr>
          <w:lang w:val="uk-UA"/>
        </w:rPr>
        <w:lastRenderedPageBreak/>
        <w:t>Вимоги до складу та параметрів технічних засобів</w:t>
      </w:r>
    </w:p>
    <w:p w14:paraId="42EBD7DB" w14:textId="77777777" w:rsidR="00211902" w:rsidRDefault="00211902" w:rsidP="00211902">
      <w:pPr>
        <w:rPr>
          <w:lang w:val="uk-UA"/>
        </w:rPr>
      </w:pPr>
      <w:r w:rsidRPr="00211902">
        <w:rPr>
          <w:lang w:val="uk-UA"/>
        </w:rPr>
        <w:t>Основні параметри та перелік пристроїв включають такі</w:t>
      </w:r>
      <w:r>
        <w:rPr>
          <w:lang w:val="uk-UA"/>
        </w:rPr>
        <w:t xml:space="preserve"> </w:t>
      </w:r>
      <w:r w:rsidRPr="00211902">
        <w:rPr>
          <w:lang w:val="uk-UA"/>
        </w:rPr>
        <w:t>характеристики:</w:t>
      </w:r>
    </w:p>
    <w:p w14:paraId="444E1744" w14:textId="6CC4BAA2" w:rsidR="00211902" w:rsidRPr="00211902" w:rsidRDefault="00211902" w:rsidP="00211902">
      <w:pPr>
        <w:pStyle w:val="a9"/>
        <w:numPr>
          <w:ilvl w:val="0"/>
          <w:numId w:val="20"/>
        </w:numPr>
        <w:rPr>
          <w:lang w:val="uk-UA"/>
        </w:rPr>
      </w:pPr>
      <w:r w:rsidRPr="00211902">
        <w:rPr>
          <w:lang w:val="uk-UA"/>
        </w:rPr>
        <w:t>Персональні комп'ютери (ПК):</w:t>
      </w:r>
    </w:p>
    <w:p w14:paraId="02DF61A6" w14:textId="062FA6EF" w:rsidR="00211902" w:rsidRPr="00211902" w:rsidRDefault="00211902" w:rsidP="00211902">
      <w:pPr>
        <w:pStyle w:val="a9"/>
        <w:numPr>
          <w:ilvl w:val="1"/>
          <w:numId w:val="20"/>
        </w:numPr>
        <w:rPr>
          <w:lang w:val="uk-UA"/>
        </w:rPr>
      </w:pPr>
      <w:r w:rsidRPr="00211902">
        <w:rPr>
          <w:lang w:val="uk-UA"/>
        </w:rPr>
        <w:t>Процесор ≥ Intel Core i5 із тактовою частотою ≥ 2.4ГГц.</w:t>
      </w:r>
    </w:p>
    <w:p w14:paraId="328B6E12" w14:textId="05F698E7" w:rsidR="00211902" w:rsidRPr="00211902" w:rsidRDefault="00211902" w:rsidP="00211902">
      <w:pPr>
        <w:pStyle w:val="a9"/>
        <w:numPr>
          <w:ilvl w:val="1"/>
          <w:numId w:val="20"/>
        </w:numPr>
        <w:rPr>
          <w:lang w:val="uk-UA"/>
        </w:rPr>
      </w:pPr>
      <w:r w:rsidRPr="00211902">
        <w:rPr>
          <w:lang w:val="uk-UA"/>
        </w:rPr>
        <w:t>Оперативна пам'ять (RAM)</w:t>
      </w:r>
      <w:r>
        <w:rPr>
          <w:lang w:val="uk-UA"/>
        </w:rPr>
        <w:t xml:space="preserve"> </w:t>
      </w:r>
      <w:r w:rsidRPr="00211902">
        <w:rPr>
          <w:lang w:val="uk-UA"/>
        </w:rPr>
        <w:t>≥ 4 ГБ.</w:t>
      </w:r>
    </w:p>
    <w:p w14:paraId="71F527D5" w14:textId="6B0265DE" w:rsidR="00B80F78" w:rsidRDefault="00B80F78" w:rsidP="00B80F78">
      <w:pPr>
        <w:pStyle w:val="2"/>
        <w:rPr>
          <w:lang w:val="uk-UA"/>
        </w:rPr>
      </w:pPr>
      <w:r w:rsidRPr="00B80F78">
        <w:rPr>
          <w:lang w:val="uk-UA"/>
        </w:rPr>
        <w:t>Вимоги до програмної сумісності</w:t>
      </w:r>
    </w:p>
    <w:p w14:paraId="045D1ABA" w14:textId="7F664A28" w:rsidR="00211902" w:rsidRPr="00211902" w:rsidRDefault="00211902" w:rsidP="00211902">
      <w:pPr>
        <w:rPr>
          <w:lang w:val="uk-UA"/>
        </w:rPr>
      </w:pPr>
      <w:r w:rsidRPr="00211902">
        <w:rPr>
          <w:lang w:val="uk-UA"/>
        </w:rPr>
        <w:t xml:space="preserve">Веб-застосунок </w:t>
      </w:r>
      <w:r w:rsidR="0099253D">
        <w:rPr>
          <w:lang w:val="uk-UA"/>
        </w:rPr>
        <w:t xml:space="preserve">«Кубомаркет» </w:t>
      </w:r>
      <w:r w:rsidRPr="00211902">
        <w:rPr>
          <w:lang w:val="uk-UA"/>
        </w:rPr>
        <w:t>має бути сумісним з наступними</w:t>
      </w:r>
      <w:r>
        <w:rPr>
          <w:lang w:val="uk-UA"/>
        </w:rPr>
        <w:t xml:space="preserve"> </w:t>
      </w:r>
      <w:r w:rsidRPr="00211902">
        <w:rPr>
          <w:lang w:val="uk-UA"/>
        </w:rPr>
        <w:t>операційними системами та їх типами:</w:t>
      </w:r>
    </w:p>
    <w:p w14:paraId="02D6F684" w14:textId="0017B947" w:rsidR="00211902" w:rsidRPr="00211902" w:rsidRDefault="00211902" w:rsidP="00211902">
      <w:pPr>
        <w:pStyle w:val="a9"/>
        <w:numPr>
          <w:ilvl w:val="0"/>
          <w:numId w:val="20"/>
        </w:numPr>
        <w:rPr>
          <w:lang w:val="uk-UA"/>
        </w:rPr>
      </w:pPr>
      <w:r w:rsidRPr="00211902">
        <w:rPr>
          <w:lang w:val="uk-UA"/>
        </w:rPr>
        <w:t>Windows</w:t>
      </w:r>
    </w:p>
    <w:p w14:paraId="0BBBC820" w14:textId="0043A8E7" w:rsidR="00211902" w:rsidRPr="00211902" w:rsidRDefault="00211902" w:rsidP="00211902">
      <w:pPr>
        <w:pStyle w:val="a9"/>
        <w:numPr>
          <w:ilvl w:val="0"/>
          <w:numId w:val="20"/>
        </w:numPr>
        <w:rPr>
          <w:lang w:val="uk-UA"/>
        </w:rPr>
      </w:pPr>
      <w:r w:rsidRPr="00211902">
        <w:rPr>
          <w:lang w:val="uk-UA"/>
        </w:rPr>
        <w:t>Unix системи (наприклад, Linux)</w:t>
      </w:r>
    </w:p>
    <w:p w14:paraId="28A01CEA" w14:textId="044140CF" w:rsidR="00211902" w:rsidRDefault="00211902" w:rsidP="00211902">
      <w:pPr>
        <w:pStyle w:val="a9"/>
        <w:numPr>
          <w:ilvl w:val="0"/>
          <w:numId w:val="20"/>
        </w:numPr>
        <w:rPr>
          <w:lang w:val="uk-UA"/>
        </w:rPr>
      </w:pPr>
      <w:r w:rsidRPr="00211902">
        <w:rPr>
          <w:lang w:val="uk-UA"/>
        </w:rPr>
        <w:t>MacOS</w:t>
      </w:r>
    </w:p>
    <w:p w14:paraId="11D57BC9" w14:textId="4A9800AB" w:rsidR="00886539" w:rsidRDefault="00886539" w:rsidP="00393ADD">
      <w:pPr>
        <w:rPr>
          <w:lang w:val="uk-UA"/>
        </w:rPr>
      </w:pPr>
      <w:r>
        <w:rPr>
          <w:lang w:val="uk-UA"/>
        </w:rPr>
        <w:t xml:space="preserve">Для </w:t>
      </w:r>
      <w:r>
        <w:t xml:space="preserve">Front-end </w:t>
      </w:r>
      <w:r>
        <w:rPr>
          <w:lang w:val="uk-UA"/>
        </w:rPr>
        <w:t>частини використовуватимуться такі технології, як:</w:t>
      </w:r>
      <w:r>
        <w:t xml:space="preserve"> HTML5, CSS3, </w:t>
      </w:r>
      <w:r>
        <w:rPr>
          <w:lang w:val="uk-UA"/>
        </w:rPr>
        <w:t xml:space="preserve">мова </w:t>
      </w:r>
      <w:r>
        <w:t xml:space="preserve">Javascript, </w:t>
      </w:r>
      <w:r>
        <w:rPr>
          <w:lang w:val="uk-UA"/>
        </w:rPr>
        <w:t xml:space="preserve">бібліотека </w:t>
      </w:r>
      <w:r>
        <w:t xml:space="preserve">React. </w:t>
      </w:r>
      <w:r>
        <w:rPr>
          <w:lang w:val="uk-UA"/>
        </w:rPr>
        <w:t xml:space="preserve">Для написання </w:t>
      </w:r>
      <w:r>
        <w:t xml:space="preserve">Back-end </w:t>
      </w:r>
      <w:r>
        <w:rPr>
          <w:lang w:val="uk-UA"/>
        </w:rPr>
        <w:t xml:space="preserve">частини буде використана </w:t>
      </w:r>
      <w:r w:rsidRPr="00886539">
        <w:rPr>
          <w:lang w:val="uk-UA"/>
        </w:rPr>
        <w:t>мова Java та наступні</w:t>
      </w:r>
      <w:r>
        <w:rPr>
          <w:lang w:val="uk-UA"/>
        </w:rPr>
        <w:t xml:space="preserve"> </w:t>
      </w:r>
      <w:r w:rsidRPr="00886539">
        <w:rPr>
          <w:lang w:val="uk-UA"/>
        </w:rPr>
        <w:t>технології: Hibernate, Java Spring.</w:t>
      </w:r>
      <w:r w:rsidR="00551510">
        <w:rPr>
          <w:lang w:val="uk-UA"/>
        </w:rPr>
        <w:t xml:space="preserve"> Автоматизоване тестування виконується з допомогою </w:t>
      </w:r>
      <w:r w:rsidR="00551510">
        <w:t xml:space="preserve">Cypress </w:t>
      </w:r>
      <w:r w:rsidR="00551510">
        <w:rPr>
          <w:lang w:val="uk-UA"/>
        </w:rPr>
        <w:t xml:space="preserve">для </w:t>
      </w:r>
      <w:r w:rsidR="00551510">
        <w:t xml:space="preserve">Front-end </w:t>
      </w:r>
      <w:r w:rsidR="00551510">
        <w:rPr>
          <w:lang w:val="uk-UA"/>
        </w:rPr>
        <w:t xml:space="preserve">і </w:t>
      </w:r>
      <w:r w:rsidR="00551510">
        <w:t xml:space="preserve">JUnit </w:t>
      </w:r>
      <w:r w:rsidR="00551510">
        <w:rPr>
          <w:lang w:val="uk-UA"/>
        </w:rPr>
        <w:t>для</w:t>
      </w:r>
      <w:r w:rsidR="00551510">
        <w:t xml:space="preserve"> Back-end </w:t>
      </w:r>
      <w:r w:rsidR="00551510">
        <w:rPr>
          <w:lang w:val="uk-UA"/>
        </w:rPr>
        <w:t>частини.</w:t>
      </w:r>
      <w:r w:rsidR="00393ADD">
        <w:rPr>
          <w:lang w:val="uk-UA"/>
        </w:rPr>
        <w:t xml:space="preserve"> </w:t>
      </w:r>
      <w:r w:rsidR="00393ADD" w:rsidRPr="00393ADD">
        <w:rPr>
          <w:lang w:val="uk-UA"/>
        </w:rPr>
        <w:t>Для створення системи реєстрації,</w:t>
      </w:r>
      <w:r w:rsidR="00393ADD">
        <w:rPr>
          <w:lang w:val="uk-UA"/>
        </w:rPr>
        <w:t xml:space="preserve"> </w:t>
      </w:r>
      <w:r w:rsidR="00393ADD" w:rsidRPr="00393ADD">
        <w:rPr>
          <w:lang w:val="uk-UA"/>
        </w:rPr>
        <w:t>аутентифікації та авторизації користувачів використовуватиметься Auth0 API.</w:t>
      </w:r>
    </w:p>
    <w:p w14:paraId="43E2996B" w14:textId="55FD200E" w:rsidR="00F33AD0" w:rsidRDefault="00F33AD0" w:rsidP="00F33AD0">
      <w:pPr>
        <w:rPr>
          <w:lang w:val="uk-UA"/>
        </w:rPr>
      </w:pPr>
      <w:r w:rsidRPr="00F33AD0">
        <w:rPr>
          <w:lang w:val="uk-UA"/>
        </w:rPr>
        <w:t>Для створення та взаємодії з базою даних використовуватиметься СКБД</w:t>
      </w:r>
      <w:r>
        <w:rPr>
          <w:lang w:val="uk-UA"/>
        </w:rPr>
        <w:t xml:space="preserve"> </w:t>
      </w:r>
      <w:r w:rsidR="003375A6">
        <w:t>PostgreSQL</w:t>
      </w:r>
      <w:r w:rsidRPr="00F33AD0">
        <w:rPr>
          <w:lang w:val="uk-UA"/>
        </w:rPr>
        <w:t>.</w:t>
      </w:r>
    </w:p>
    <w:p w14:paraId="090C66A8" w14:textId="36F22D13" w:rsidR="00C225B4" w:rsidRPr="00551510" w:rsidRDefault="00C225B4" w:rsidP="00F33AD0">
      <w:pPr>
        <w:rPr>
          <w:lang w:val="uk-UA"/>
        </w:rPr>
      </w:pPr>
      <w:r>
        <w:rPr>
          <w:lang w:val="uk-UA"/>
        </w:rPr>
        <w:t>База даних і супутні файли веб-застосунку розміщуватимуться на хостингу (якому?).</w:t>
      </w:r>
    </w:p>
    <w:p w14:paraId="4A3AEFC5" w14:textId="77777777" w:rsidR="00886539" w:rsidRDefault="00886539" w:rsidP="00886539">
      <w:pPr>
        <w:rPr>
          <w:lang w:val="uk-UA"/>
        </w:rPr>
      </w:pPr>
      <w:r w:rsidRPr="00886539">
        <w:rPr>
          <w:lang w:val="uk-UA"/>
        </w:rPr>
        <w:t>Для користування Веб-застосунком веб-браузери мають підтримувати</w:t>
      </w:r>
      <w:r>
        <w:rPr>
          <w:lang w:val="uk-UA"/>
        </w:rPr>
        <w:t xml:space="preserve"> </w:t>
      </w:r>
      <w:r w:rsidRPr="00886539">
        <w:rPr>
          <w:lang w:val="uk-UA"/>
        </w:rPr>
        <w:t>HTML-5 та CSS3, приклади таких браузерів:</w:t>
      </w:r>
    </w:p>
    <w:p w14:paraId="0ECE661C" w14:textId="1DC5D9A2" w:rsidR="00886539" w:rsidRPr="00886539" w:rsidRDefault="00886539" w:rsidP="00886539">
      <w:pPr>
        <w:rPr>
          <w:lang w:val="uk-UA"/>
        </w:rPr>
      </w:pPr>
      <w:r w:rsidRPr="00886539">
        <w:rPr>
          <w:lang w:val="uk-UA"/>
        </w:rPr>
        <w:t>- Chrome</w:t>
      </w:r>
    </w:p>
    <w:p w14:paraId="1F2FEAE2" w14:textId="77777777" w:rsidR="00886539" w:rsidRPr="00886539" w:rsidRDefault="00886539" w:rsidP="00886539">
      <w:pPr>
        <w:rPr>
          <w:lang w:val="uk-UA"/>
        </w:rPr>
      </w:pPr>
      <w:r w:rsidRPr="00886539">
        <w:rPr>
          <w:lang w:val="uk-UA"/>
        </w:rPr>
        <w:t>- Safari</w:t>
      </w:r>
    </w:p>
    <w:p w14:paraId="2FF9A925" w14:textId="0C52A81C" w:rsidR="00886539" w:rsidRDefault="00886539" w:rsidP="00886539">
      <w:pPr>
        <w:rPr>
          <w:lang w:val="uk-UA"/>
        </w:rPr>
      </w:pPr>
      <w:r w:rsidRPr="00886539">
        <w:rPr>
          <w:lang w:val="uk-UA"/>
        </w:rPr>
        <w:t>- Opera</w:t>
      </w:r>
    </w:p>
    <w:p w14:paraId="38A65E25" w14:textId="08C2AB41" w:rsidR="00886539" w:rsidRDefault="00886539" w:rsidP="00886539">
      <w:pPr>
        <w:rPr>
          <w:lang w:val="uk-UA"/>
        </w:rPr>
      </w:pPr>
      <w:r w:rsidRPr="00886539">
        <w:rPr>
          <w:lang w:val="uk-UA"/>
        </w:rPr>
        <w:t>Для написання коду використовуватимуться наступні стандарти:</w:t>
      </w:r>
    </w:p>
    <w:p w14:paraId="2AD53F9C" w14:textId="4AB5B331" w:rsidR="00886539" w:rsidRPr="00886539" w:rsidRDefault="00886539" w:rsidP="00886539">
      <w:pPr>
        <w:pStyle w:val="a9"/>
        <w:numPr>
          <w:ilvl w:val="0"/>
          <w:numId w:val="18"/>
        </w:numPr>
        <w:rPr>
          <w:lang w:val="uk-UA"/>
        </w:rPr>
      </w:pPr>
      <w:r w:rsidRPr="00886539">
        <w:rPr>
          <w:lang w:val="uk-UA"/>
        </w:rPr>
        <w:t>Java:</w:t>
      </w:r>
    </w:p>
    <w:p w14:paraId="51F60143" w14:textId="4B478CD6" w:rsidR="00886539" w:rsidRPr="00886539" w:rsidRDefault="00886539" w:rsidP="00886539">
      <w:pPr>
        <w:ind w:left="360"/>
        <w:rPr>
          <w:lang w:val="uk-UA"/>
        </w:rPr>
      </w:pPr>
      <w:hyperlink r:id="rId8" w:history="1">
        <w:r w:rsidRPr="00D62AF0">
          <w:rPr>
            <w:rStyle w:val="af3"/>
            <w:lang w:val="uk-UA"/>
          </w:rPr>
          <w:t>https://www.oracle.com/technetwork/java/codeconventions-150003.pdf</w:t>
        </w:r>
      </w:hyperlink>
    </w:p>
    <w:p w14:paraId="659B4D04" w14:textId="4FD5CF7A" w:rsidR="00886539" w:rsidRPr="00886539" w:rsidRDefault="00886539" w:rsidP="00886539">
      <w:pPr>
        <w:pStyle w:val="a9"/>
        <w:numPr>
          <w:ilvl w:val="0"/>
          <w:numId w:val="18"/>
        </w:numPr>
        <w:rPr>
          <w:lang w:val="uk-UA"/>
        </w:rPr>
      </w:pPr>
      <w:r w:rsidRPr="00886539">
        <w:rPr>
          <w:lang w:val="uk-UA"/>
        </w:rPr>
        <w:lastRenderedPageBreak/>
        <w:t>JavaScript:</w:t>
      </w:r>
    </w:p>
    <w:p w14:paraId="52A10AB7" w14:textId="7C7CAB6C" w:rsidR="00886539" w:rsidRPr="00886539" w:rsidRDefault="00886539" w:rsidP="00886539">
      <w:pPr>
        <w:ind w:left="360"/>
        <w:rPr>
          <w:lang w:val="uk-UA"/>
        </w:rPr>
      </w:pPr>
      <w:hyperlink r:id="rId9" w:history="1">
        <w:r w:rsidRPr="00D62AF0">
          <w:rPr>
            <w:rStyle w:val="af3"/>
            <w:lang w:val="uk-UA"/>
          </w:rPr>
          <w:t>https://developer.mozilla.org/en-US/docs/MDN/Writing_guidelines/Writing_style_guide/Code_style_guide/JavaScript</w:t>
        </w:r>
      </w:hyperlink>
      <w:r>
        <w:rPr>
          <w:lang w:val="uk-UA"/>
        </w:rPr>
        <w:t xml:space="preserve"> </w:t>
      </w:r>
    </w:p>
    <w:p w14:paraId="61D7747B" w14:textId="6B6F3A3F" w:rsidR="00886539" w:rsidRPr="00886539" w:rsidRDefault="00886539" w:rsidP="00886539">
      <w:pPr>
        <w:rPr>
          <w:lang w:val="uk-UA"/>
        </w:rPr>
      </w:pPr>
      <w:r w:rsidRPr="00886539">
        <w:rPr>
          <w:lang w:val="uk-UA"/>
        </w:rPr>
        <w:t xml:space="preserve">В якості засобу для розроблення був обраним JetBrains </w:t>
      </w:r>
      <w:r w:rsidR="00800508">
        <w:t>I</w:t>
      </w:r>
      <w:r w:rsidRPr="00886539">
        <w:rPr>
          <w:lang w:val="uk-UA"/>
        </w:rPr>
        <w:t>ntelli</w:t>
      </w:r>
      <w:r w:rsidR="00800508">
        <w:t>J</w:t>
      </w:r>
      <w:r w:rsidRPr="00886539">
        <w:rPr>
          <w:lang w:val="uk-UA"/>
        </w:rPr>
        <w:t xml:space="preserve"> I</w:t>
      </w:r>
      <w:r w:rsidR="00800508">
        <w:t xml:space="preserve">DEA </w:t>
      </w:r>
      <w:r w:rsidR="00800508">
        <w:rPr>
          <w:lang w:val="uk-UA"/>
        </w:rPr>
        <w:t xml:space="preserve">для </w:t>
      </w:r>
      <w:r w:rsidR="00800508">
        <w:t xml:space="preserve">Back-end </w:t>
      </w:r>
      <w:r w:rsidR="00800508">
        <w:rPr>
          <w:lang w:val="uk-UA"/>
        </w:rPr>
        <w:t xml:space="preserve">і </w:t>
      </w:r>
      <w:r w:rsidR="00800508">
        <w:t xml:space="preserve">Visual Studio Code </w:t>
      </w:r>
      <w:r w:rsidR="00800508">
        <w:rPr>
          <w:lang w:val="uk-UA"/>
        </w:rPr>
        <w:t xml:space="preserve">для </w:t>
      </w:r>
      <w:r w:rsidR="00800508">
        <w:t xml:space="preserve">Front-end </w:t>
      </w:r>
      <w:r w:rsidR="00800508">
        <w:rPr>
          <w:lang w:val="uk-UA"/>
        </w:rPr>
        <w:t>частини</w:t>
      </w:r>
      <w:r w:rsidRPr="00886539">
        <w:rPr>
          <w:lang w:val="uk-UA"/>
        </w:rPr>
        <w:t>. В</w:t>
      </w:r>
      <w:r w:rsidR="00800508">
        <w:rPr>
          <w:lang w:val="uk-UA"/>
        </w:rPr>
        <w:t xml:space="preserve"> </w:t>
      </w:r>
      <w:r w:rsidRPr="00886539">
        <w:rPr>
          <w:lang w:val="uk-UA"/>
        </w:rPr>
        <w:t>якості засобу контролю версій було обрано систему Git.</w:t>
      </w:r>
    </w:p>
    <w:p w14:paraId="59450401" w14:textId="1B22A03C" w:rsidR="006E1B9B" w:rsidRDefault="006E1B9B" w:rsidP="006E1B9B">
      <w:pPr>
        <w:pStyle w:val="10"/>
        <w:rPr>
          <w:lang w:val="uk-UA"/>
        </w:rPr>
      </w:pPr>
      <w:r w:rsidRPr="006E1B9B">
        <w:rPr>
          <w:lang w:val="uk-UA"/>
        </w:rPr>
        <w:t xml:space="preserve">Вимоги до документації Веб-застосунку </w:t>
      </w:r>
      <w:r w:rsidR="00617CA1">
        <w:rPr>
          <w:lang w:val="uk-UA"/>
        </w:rPr>
        <w:t>«Кубомаркет»</w:t>
      </w:r>
    </w:p>
    <w:p w14:paraId="21DB2FA7" w14:textId="77777777" w:rsidR="00572201" w:rsidRPr="00572201" w:rsidRDefault="00572201" w:rsidP="00572201">
      <w:pPr>
        <w:pStyle w:val="a9"/>
        <w:numPr>
          <w:ilvl w:val="0"/>
          <w:numId w:val="21"/>
        </w:numPr>
        <w:rPr>
          <w:lang w:val="uk-UA"/>
        </w:rPr>
      </w:pPr>
      <w:r w:rsidRPr="00572201">
        <w:rPr>
          <w:lang w:val="uk-UA"/>
        </w:rPr>
        <w:t>Технічне завдання.</w:t>
      </w:r>
    </w:p>
    <w:p w14:paraId="0930B5FD" w14:textId="320C717B" w:rsidR="00572201" w:rsidRPr="004218C1" w:rsidRDefault="00572201" w:rsidP="004218C1">
      <w:pPr>
        <w:pStyle w:val="a9"/>
        <w:numPr>
          <w:ilvl w:val="0"/>
          <w:numId w:val="21"/>
        </w:numPr>
        <w:rPr>
          <w:lang w:val="uk-UA"/>
        </w:rPr>
      </w:pPr>
      <w:r w:rsidRPr="00572201">
        <w:rPr>
          <w:lang w:val="uk-UA"/>
        </w:rPr>
        <w:t>Документ специфікації вимог до системи згідно з шаблоном</w:t>
      </w:r>
      <w:r w:rsidR="004218C1">
        <w:rPr>
          <w:lang w:val="uk-UA"/>
        </w:rPr>
        <w:t xml:space="preserve"> </w:t>
      </w:r>
      <w:r w:rsidRPr="004218C1">
        <w:rPr>
          <w:lang w:val="uk-UA"/>
        </w:rPr>
        <w:t>Раціонального уніфікованого процесу.</w:t>
      </w:r>
    </w:p>
    <w:p w14:paraId="2CC259E4" w14:textId="0C10A6A6" w:rsidR="00572201" w:rsidRPr="00572201" w:rsidRDefault="00572201" w:rsidP="00572201">
      <w:pPr>
        <w:pStyle w:val="a9"/>
        <w:numPr>
          <w:ilvl w:val="0"/>
          <w:numId w:val="21"/>
        </w:numPr>
        <w:rPr>
          <w:lang w:val="uk-UA"/>
        </w:rPr>
      </w:pPr>
      <w:r w:rsidRPr="00572201">
        <w:rPr>
          <w:lang w:val="uk-UA"/>
        </w:rPr>
        <w:t>Опис проекту архітектури.</w:t>
      </w:r>
    </w:p>
    <w:p w14:paraId="36FF5566" w14:textId="2B90CCD1" w:rsidR="00572201" w:rsidRPr="00572201" w:rsidRDefault="00572201" w:rsidP="00572201">
      <w:pPr>
        <w:pStyle w:val="a9"/>
        <w:numPr>
          <w:ilvl w:val="0"/>
          <w:numId w:val="21"/>
        </w:numPr>
        <w:rPr>
          <w:lang w:val="uk-UA"/>
        </w:rPr>
      </w:pPr>
      <w:r w:rsidRPr="00572201">
        <w:rPr>
          <w:lang w:val="uk-UA"/>
        </w:rPr>
        <w:t>Настанова користувача за ГОСТ 19.505:79.</w:t>
      </w:r>
    </w:p>
    <w:p w14:paraId="410909FF" w14:textId="7C7BEE29" w:rsidR="00572201" w:rsidRPr="00572201" w:rsidRDefault="00572201" w:rsidP="00572201">
      <w:pPr>
        <w:rPr>
          <w:lang w:val="uk-UA"/>
        </w:rPr>
      </w:pPr>
      <w:r w:rsidRPr="00572201">
        <w:rPr>
          <w:lang w:val="uk-UA"/>
        </w:rPr>
        <w:t>Програма і методика випробувань за ГОСТ 19.301-2000 не передбачена.</w:t>
      </w:r>
    </w:p>
    <w:p w14:paraId="4B2CCDB9" w14:textId="358DBEE7" w:rsidR="00547AEB" w:rsidRDefault="00547AEB" w:rsidP="00547AEB">
      <w:pPr>
        <w:pStyle w:val="10"/>
        <w:rPr>
          <w:lang w:val="uk-UA"/>
        </w:rPr>
      </w:pPr>
      <w:r w:rsidRPr="00547AEB">
        <w:rPr>
          <w:lang w:val="uk-UA"/>
        </w:rPr>
        <w:t>Техніко-економічні показники</w:t>
      </w:r>
    </w:p>
    <w:p w14:paraId="79410859" w14:textId="675BC14F" w:rsidR="0067670E" w:rsidRPr="0067670E" w:rsidRDefault="0067670E" w:rsidP="0067670E">
      <w:pPr>
        <w:rPr>
          <w:lang w:val="uk-UA"/>
        </w:rPr>
      </w:pPr>
      <w:r w:rsidRPr="0067670E">
        <w:rPr>
          <w:lang w:val="uk-UA"/>
        </w:rPr>
        <w:t>Кращі закордонні та вітчизняні аналоги:</w:t>
      </w:r>
      <w:r>
        <w:rPr>
          <w:lang w:val="uk-UA"/>
        </w:rPr>
        <w:t xml:space="preserve"> </w:t>
      </w:r>
    </w:p>
    <w:p w14:paraId="4EEA437B" w14:textId="000609F0" w:rsidR="0067670E" w:rsidRPr="0067670E" w:rsidRDefault="0067670E" w:rsidP="0067670E">
      <w:pPr>
        <w:rPr>
          <w:lang w:val="uk-UA"/>
        </w:rPr>
      </w:pPr>
      <w:r w:rsidRPr="0067670E">
        <w:rPr>
          <w:lang w:val="uk-UA"/>
        </w:rPr>
        <w:t xml:space="preserve">● </w:t>
      </w:r>
      <w:r>
        <w:rPr>
          <w:lang w:val="uk-UA"/>
        </w:rPr>
        <w:t>«</w:t>
      </w:r>
      <w:r>
        <w:t>OLX</w:t>
      </w:r>
      <w:r>
        <w:rPr>
          <w:lang w:val="uk-UA"/>
        </w:rPr>
        <w:t xml:space="preserve">»: </w:t>
      </w:r>
      <w:hyperlink r:id="rId10" w:history="1">
        <w:r w:rsidRPr="0067670E">
          <w:rPr>
            <w:rStyle w:val="af3"/>
            <w:lang w:val="uk-UA"/>
          </w:rPr>
          <w:t>https://www.</w:t>
        </w:r>
        <w:r w:rsidRPr="00840BE7">
          <w:rPr>
            <w:rStyle w:val="af3"/>
          </w:rPr>
          <w:t>olx.</w:t>
        </w:r>
        <w:r w:rsidRPr="0067670E">
          <w:rPr>
            <w:rStyle w:val="af3"/>
            <w:lang w:val="uk-UA"/>
          </w:rPr>
          <w:t>ua/</w:t>
        </w:r>
      </w:hyperlink>
      <w:r>
        <w:t xml:space="preserve"> </w:t>
      </w:r>
      <w:r w:rsidRPr="0067670E">
        <w:rPr>
          <w:lang w:val="uk-UA"/>
        </w:rPr>
        <w:t>;</w:t>
      </w:r>
    </w:p>
    <w:p w14:paraId="0C2B96FC" w14:textId="33C5A564" w:rsidR="0067670E" w:rsidRPr="0067670E" w:rsidRDefault="0067670E" w:rsidP="0067670E">
      <w:pPr>
        <w:rPr>
          <w:lang w:val="uk-UA"/>
        </w:rPr>
      </w:pPr>
      <w:r w:rsidRPr="0067670E">
        <w:rPr>
          <w:lang w:val="uk-UA"/>
        </w:rPr>
        <w:t xml:space="preserve">● </w:t>
      </w:r>
      <w:r>
        <w:rPr>
          <w:lang w:val="uk-UA"/>
        </w:rPr>
        <w:t>«</w:t>
      </w:r>
      <w:r>
        <w:t>Prom</w:t>
      </w:r>
      <w:r>
        <w:rPr>
          <w:lang w:val="uk-UA"/>
        </w:rPr>
        <w:t>»</w:t>
      </w:r>
      <w:r w:rsidRPr="0067670E">
        <w:rPr>
          <w:lang w:val="uk-UA"/>
        </w:rPr>
        <w:t xml:space="preserve"> </w:t>
      </w:r>
      <w:hyperlink r:id="rId11" w:history="1">
        <w:r w:rsidRPr="0067670E">
          <w:rPr>
            <w:rStyle w:val="af3"/>
            <w:lang w:val="uk-UA"/>
          </w:rPr>
          <w:t>https://</w:t>
        </w:r>
        <w:r w:rsidRPr="00840BE7">
          <w:rPr>
            <w:rStyle w:val="af3"/>
          </w:rPr>
          <w:t>prom</w:t>
        </w:r>
        <w:r w:rsidRPr="0067670E">
          <w:rPr>
            <w:rStyle w:val="af3"/>
            <w:lang w:val="uk-UA"/>
          </w:rPr>
          <w:t>.ua/</w:t>
        </w:r>
      </w:hyperlink>
      <w:r>
        <w:t xml:space="preserve"> </w:t>
      </w:r>
      <w:r w:rsidRPr="0067670E">
        <w:rPr>
          <w:lang w:val="uk-UA"/>
        </w:rPr>
        <w:t>;</w:t>
      </w:r>
    </w:p>
    <w:p w14:paraId="731E522D" w14:textId="38CF27E5" w:rsidR="0067670E" w:rsidRDefault="0067670E" w:rsidP="0067670E">
      <w:r w:rsidRPr="0067670E">
        <w:rPr>
          <w:lang w:val="uk-UA"/>
        </w:rPr>
        <w:t xml:space="preserve">● </w:t>
      </w:r>
      <w:r>
        <w:rPr>
          <w:lang w:val="uk-UA"/>
        </w:rPr>
        <w:t>«</w:t>
      </w:r>
      <w:r>
        <w:t>eBay</w:t>
      </w:r>
      <w:r>
        <w:rPr>
          <w:lang w:val="uk-UA"/>
        </w:rPr>
        <w:t>»</w:t>
      </w:r>
      <w:r w:rsidRPr="0067670E">
        <w:rPr>
          <w:lang w:val="uk-UA"/>
        </w:rPr>
        <w:t xml:space="preserve"> </w:t>
      </w:r>
      <w:hyperlink r:id="rId12" w:history="1">
        <w:r w:rsidRPr="00840BE7">
          <w:rPr>
            <w:rStyle w:val="af3"/>
            <w:lang w:val="uk-UA"/>
          </w:rPr>
          <w:t>https://www.ebay.com</w:t>
        </w:r>
      </w:hyperlink>
      <w:r>
        <w:t xml:space="preserve"> .</w:t>
      </w:r>
    </w:p>
    <w:p w14:paraId="504552C1" w14:textId="5EB1B601" w:rsidR="00F431BC" w:rsidRPr="00135AB1" w:rsidRDefault="00135AB1" w:rsidP="00E61002">
      <w:pPr>
        <w:rPr>
          <w:lang w:val="uk-UA"/>
        </w:rPr>
      </w:pPr>
      <w:r>
        <w:rPr>
          <w:lang w:val="uk-UA"/>
        </w:rPr>
        <w:t>Аналоги мають переваги в розумінні сфери торгівлі та у наданні користувачам більшого контролю при торгівлі, наприклад, користувач може спостерігати статус доставки товару або повертати його.</w:t>
      </w:r>
      <w:r w:rsidR="00E61002">
        <w:rPr>
          <w:lang w:val="uk-UA"/>
        </w:rPr>
        <w:t xml:space="preserve"> </w:t>
      </w:r>
      <w:r w:rsidR="00E61002" w:rsidRPr="00E61002">
        <w:rPr>
          <w:lang w:val="uk-UA"/>
        </w:rPr>
        <w:t>Розроблюваний Веб-застосунок</w:t>
      </w:r>
      <w:r w:rsidR="00E61002">
        <w:rPr>
          <w:lang w:val="uk-UA"/>
        </w:rPr>
        <w:t xml:space="preserve"> </w:t>
      </w:r>
      <w:r w:rsidR="0072457B">
        <w:rPr>
          <w:lang w:val="uk-UA"/>
        </w:rPr>
        <w:t>«Кубомаркет»</w:t>
      </w:r>
      <w:r w:rsidR="00E61002" w:rsidRPr="00E61002">
        <w:rPr>
          <w:lang w:val="uk-UA"/>
        </w:rPr>
        <w:t xml:space="preserve"> хоч і має менший функціонал, ніж згадані застосунки, проте він</w:t>
      </w:r>
      <w:r w:rsidR="0072457B">
        <w:rPr>
          <w:lang w:val="uk-UA"/>
        </w:rPr>
        <w:t xml:space="preserve"> </w:t>
      </w:r>
      <w:r w:rsidR="00E61002" w:rsidRPr="00E61002">
        <w:rPr>
          <w:lang w:val="uk-UA"/>
        </w:rPr>
        <w:t xml:space="preserve">володіє конкретними перевагами. Веб-застосунок </w:t>
      </w:r>
      <w:r w:rsidR="0072457B">
        <w:rPr>
          <w:lang w:val="uk-UA"/>
        </w:rPr>
        <w:t>«Кубомаркет»</w:t>
      </w:r>
      <w:r w:rsidR="0072457B" w:rsidRPr="00E61002">
        <w:rPr>
          <w:lang w:val="uk-UA"/>
        </w:rPr>
        <w:t xml:space="preserve"> </w:t>
      </w:r>
      <w:r w:rsidR="00E61002" w:rsidRPr="00E61002">
        <w:rPr>
          <w:lang w:val="uk-UA"/>
        </w:rPr>
        <w:t>надає</w:t>
      </w:r>
      <w:r w:rsidR="00F853E6">
        <w:rPr>
          <w:lang w:val="uk-UA"/>
        </w:rPr>
        <w:t xml:space="preserve"> </w:t>
      </w:r>
      <w:r w:rsidR="00E61002" w:rsidRPr="00E61002">
        <w:rPr>
          <w:lang w:val="uk-UA"/>
        </w:rPr>
        <w:t>можливість Адміністраторам видаляти</w:t>
      </w:r>
      <w:r w:rsidR="00F853E6">
        <w:rPr>
          <w:lang w:val="uk-UA"/>
        </w:rPr>
        <w:t xml:space="preserve"> облікові записи, які отримали певну кількість скарг від інших користувачів з різних причин, як основн</w:t>
      </w:r>
      <w:r w:rsidR="00CB15CB">
        <w:rPr>
          <w:lang w:val="uk-UA"/>
        </w:rPr>
        <w:t>а</w:t>
      </w:r>
      <w:r w:rsidR="00F853E6">
        <w:rPr>
          <w:lang w:val="uk-UA"/>
        </w:rPr>
        <w:t xml:space="preserve"> причин</w:t>
      </w:r>
      <w:r w:rsidR="00CB15CB">
        <w:rPr>
          <w:lang w:val="uk-UA"/>
        </w:rPr>
        <w:t xml:space="preserve">а </w:t>
      </w:r>
      <w:r w:rsidR="00F853E6">
        <w:rPr>
          <w:lang w:val="uk-UA"/>
        </w:rPr>
        <w:t>розглядається шахрайство.</w:t>
      </w:r>
    </w:p>
    <w:p w14:paraId="6BB86B40" w14:textId="5D949B29" w:rsidR="00BB0B64" w:rsidRDefault="00BB0B64" w:rsidP="00BB0B64">
      <w:pPr>
        <w:pStyle w:val="10"/>
        <w:rPr>
          <w:lang w:val="uk-UA"/>
        </w:rPr>
      </w:pPr>
      <w:r w:rsidRPr="00BB0B64">
        <w:rPr>
          <w:lang w:val="uk-UA"/>
        </w:rPr>
        <w:t>Стадії та етапи розробки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406"/>
        <w:gridCol w:w="2407"/>
        <w:gridCol w:w="2407"/>
        <w:gridCol w:w="2407"/>
      </w:tblGrid>
      <w:tr w:rsidR="0030284A" w14:paraId="11004222" w14:textId="77777777" w:rsidTr="000E7DEC">
        <w:tc>
          <w:tcPr>
            <w:tcW w:w="2406" w:type="dxa"/>
            <w:vAlign w:val="center"/>
          </w:tcPr>
          <w:p w14:paraId="7FDB0FDD" w14:textId="020A1A14" w:rsidR="000E7DEC" w:rsidRDefault="000E7DEC" w:rsidP="000E7DEC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Номер етапу</w:t>
            </w:r>
          </w:p>
        </w:tc>
        <w:tc>
          <w:tcPr>
            <w:tcW w:w="2407" w:type="dxa"/>
            <w:vAlign w:val="center"/>
          </w:tcPr>
          <w:p w14:paraId="11FC9C48" w14:textId="451178A8" w:rsidR="000E7DEC" w:rsidRDefault="000E7DEC" w:rsidP="000E7DEC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Назва етапу</w:t>
            </w:r>
          </w:p>
        </w:tc>
        <w:tc>
          <w:tcPr>
            <w:tcW w:w="2407" w:type="dxa"/>
            <w:vAlign w:val="center"/>
          </w:tcPr>
          <w:p w14:paraId="23042789" w14:textId="48723E2F" w:rsidR="000E7DEC" w:rsidRDefault="000E7DEC" w:rsidP="000E7DEC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Терміни</w:t>
            </w:r>
          </w:p>
        </w:tc>
        <w:tc>
          <w:tcPr>
            <w:tcW w:w="2407" w:type="dxa"/>
            <w:vAlign w:val="center"/>
          </w:tcPr>
          <w:p w14:paraId="716D8124" w14:textId="20178A64" w:rsidR="000E7DEC" w:rsidRDefault="000E7DEC" w:rsidP="000E7DEC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Звітність</w:t>
            </w:r>
          </w:p>
        </w:tc>
      </w:tr>
      <w:tr w:rsidR="0030284A" w14:paraId="160A8338" w14:textId="77777777" w:rsidTr="000E7DEC">
        <w:tc>
          <w:tcPr>
            <w:tcW w:w="2406" w:type="dxa"/>
          </w:tcPr>
          <w:p w14:paraId="51F5D629" w14:textId="38C1E943" w:rsidR="000E7DEC" w:rsidRDefault="003E5B13" w:rsidP="000E7DEC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>1</w:t>
            </w:r>
          </w:p>
        </w:tc>
        <w:tc>
          <w:tcPr>
            <w:tcW w:w="2407" w:type="dxa"/>
          </w:tcPr>
          <w:p w14:paraId="5F25CB7E" w14:textId="01BD1856" w:rsidR="000E7DEC" w:rsidRDefault="003E5B13" w:rsidP="000E7DEC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Опис технічного завдання</w:t>
            </w:r>
          </w:p>
        </w:tc>
        <w:tc>
          <w:tcPr>
            <w:tcW w:w="2407" w:type="dxa"/>
          </w:tcPr>
          <w:p w14:paraId="47FC907E" w14:textId="61970F37" w:rsidR="000E7DEC" w:rsidRDefault="003E5B13" w:rsidP="000E7DEC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11.09.2024-</w:t>
            </w:r>
            <w:r w:rsidR="002648BE">
              <w:rPr>
                <w:lang w:val="uk-UA"/>
              </w:rPr>
              <w:t>25</w:t>
            </w:r>
            <w:r>
              <w:rPr>
                <w:lang w:val="uk-UA"/>
              </w:rPr>
              <w:t>.09.2024</w:t>
            </w:r>
          </w:p>
        </w:tc>
        <w:tc>
          <w:tcPr>
            <w:tcW w:w="2407" w:type="dxa"/>
          </w:tcPr>
          <w:p w14:paraId="3F4004F2" w14:textId="369B77E7" w:rsidR="000E7DEC" w:rsidRDefault="00D66F33" w:rsidP="000E7DEC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Технічне завдання</w:t>
            </w:r>
          </w:p>
        </w:tc>
      </w:tr>
      <w:tr w:rsidR="0030284A" w14:paraId="478F4534" w14:textId="77777777" w:rsidTr="000E7DEC">
        <w:tc>
          <w:tcPr>
            <w:tcW w:w="2406" w:type="dxa"/>
          </w:tcPr>
          <w:p w14:paraId="57DA8062" w14:textId="5E5EB4AE" w:rsidR="003E5B13" w:rsidRDefault="003E5B13" w:rsidP="000E7DEC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407" w:type="dxa"/>
          </w:tcPr>
          <w:p w14:paraId="747C1055" w14:textId="3D1A8F8C" w:rsidR="003E5B13" w:rsidRDefault="00D66F33" w:rsidP="00EB4C11">
            <w:pPr>
              <w:ind w:firstLine="0"/>
              <w:rPr>
                <w:lang w:val="uk-UA"/>
              </w:rPr>
            </w:pPr>
            <w:r w:rsidRPr="00D66F33">
              <w:rPr>
                <w:lang w:val="uk-UA"/>
              </w:rPr>
              <w:t>Проектування</w:t>
            </w:r>
            <w:r w:rsidR="00EB4C11">
              <w:rPr>
                <w:lang w:val="uk-UA"/>
              </w:rPr>
              <w:t xml:space="preserve"> </w:t>
            </w:r>
            <w:r w:rsidRPr="00D66F33">
              <w:rPr>
                <w:lang w:val="uk-UA"/>
              </w:rPr>
              <w:t>архітектури</w:t>
            </w:r>
            <w:r w:rsidR="00EB4C11">
              <w:rPr>
                <w:lang w:val="uk-UA"/>
              </w:rPr>
              <w:t xml:space="preserve"> </w:t>
            </w:r>
            <w:r w:rsidRPr="00D66F33">
              <w:rPr>
                <w:lang w:val="uk-UA"/>
              </w:rPr>
              <w:t>Веб-застосунку</w:t>
            </w:r>
            <w:r w:rsidR="00EB4C11">
              <w:rPr>
                <w:lang w:val="uk-UA"/>
              </w:rPr>
              <w:t xml:space="preserve"> </w:t>
            </w:r>
            <w:r>
              <w:rPr>
                <w:lang w:val="uk-UA"/>
              </w:rPr>
              <w:t>«Кубомаркет»</w:t>
            </w:r>
          </w:p>
        </w:tc>
        <w:tc>
          <w:tcPr>
            <w:tcW w:w="2407" w:type="dxa"/>
          </w:tcPr>
          <w:p w14:paraId="568B79D3" w14:textId="3322E90A" w:rsidR="003E5B13" w:rsidRDefault="002648BE" w:rsidP="001417D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25</w:t>
            </w:r>
            <w:r w:rsidR="00EB4C11" w:rsidRPr="00EB4C11">
              <w:rPr>
                <w:lang w:val="uk-UA"/>
              </w:rPr>
              <w:t>.09.202</w:t>
            </w:r>
            <w:r w:rsidR="005D4A18">
              <w:rPr>
                <w:lang w:val="uk-UA"/>
              </w:rPr>
              <w:t>4</w:t>
            </w:r>
            <w:r w:rsidR="00EB4C11" w:rsidRPr="00EB4C11">
              <w:rPr>
                <w:lang w:val="uk-UA"/>
              </w:rPr>
              <w:t>-0</w:t>
            </w:r>
            <w:r w:rsidR="00EB4C11">
              <w:rPr>
                <w:lang w:val="uk-UA"/>
              </w:rPr>
              <w:t>1</w:t>
            </w:r>
            <w:r w:rsidR="00EB4C11" w:rsidRPr="00EB4C11">
              <w:rPr>
                <w:lang w:val="uk-UA"/>
              </w:rPr>
              <w:t>.10.202</w:t>
            </w:r>
            <w:r w:rsidR="005D4A18">
              <w:rPr>
                <w:lang w:val="uk-UA"/>
              </w:rPr>
              <w:t>4</w:t>
            </w:r>
          </w:p>
        </w:tc>
        <w:tc>
          <w:tcPr>
            <w:tcW w:w="2407" w:type="dxa"/>
          </w:tcPr>
          <w:p w14:paraId="3FCD71B0" w14:textId="70A73849" w:rsidR="003E5B13" w:rsidRDefault="005D4A18" w:rsidP="00C22460">
            <w:pPr>
              <w:ind w:firstLine="0"/>
              <w:rPr>
                <w:lang w:val="uk-UA"/>
              </w:rPr>
            </w:pPr>
            <w:r w:rsidRPr="005D4A18">
              <w:rPr>
                <w:lang w:val="uk-UA"/>
              </w:rPr>
              <w:t>Звіт з описом</w:t>
            </w:r>
            <w:r w:rsidR="00C22460">
              <w:rPr>
                <w:lang w:val="uk-UA"/>
              </w:rPr>
              <w:t xml:space="preserve"> </w:t>
            </w:r>
            <w:r w:rsidRPr="005D4A18">
              <w:rPr>
                <w:lang w:val="uk-UA"/>
              </w:rPr>
              <w:t>архітектури</w:t>
            </w:r>
            <w:r w:rsidR="00C22460">
              <w:rPr>
                <w:lang w:val="uk-UA"/>
              </w:rPr>
              <w:t xml:space="preserve"> </w:t>
            </w:r>
            <w:r w:rsidRPr="005D4A18">
              <w:rPr>
                <w:lang w:val="uk-UA"/>
              </w:rPr>
              <w:t>Веб-застосунку</w:t>
            </w:r>
            <w:r w:rsidR="00C22460">
              <w:rPr>
                <w:lang w:val="uk-UA"/>
              </w:rPr>
              <w:t xml:space="preserve"> «Кубомаркет»</w:t>
            </w:r>
            <w:r w:rsidRPr="005D4A18">
              <w:rPr>
                <w:lang w:val="uk-UA"/>
              </w:rPr>
              <w:t xml:space="preserve"> та</w:t>
            </w:r>
            <w:r w:rsidR="00C22460">
              <w:rPr>
                <w:lang w:val="uk-UA"/>
              </w:rPr>
              <w:t xml:space="preserve"> </w:t>
            </w:r>
            <w:r w:rsidRPr="005D4A18">
              <w:rPr>
                <w:lang w:val="uk-UA"/>
              </w:rPr>
              <w:t>UML-діаграмами</w:t>
            </w:r>
          </w:p>
        </w:tc>
      </w:tr>
      <w:tr w:rsidR="0030284A" w14:paraId="419CAA7C" w14:textId="77777777" w:rsidTr="000E7DEC">
        <w:tc>
          <w:tcPr>
            <w:tcW w:w="2406" w:type="dxa"/>
          </w:tcPr>
          <w:p w14:paraId="41484854" w14:textId="32452473" w:rsidR="003E5B13" w:rsidRDefault="003E5B13" w:rsidP="000E7DEC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407" w:type="dxa"/>
          </w:tcPr>
          <w:p w14:paraId="0D0B858D" w14:textId="77C3744A" w:rsidR="003E5B13" w:rsidRDefault="00EB4C11" w:rsidP="00EB4C11">
            <w:pPr>
              <w:ind w:firstLine="0"/>
              <w:rPr>
                <w:lang w:val="uk-UA"/>
              </w:rPr>
            </w:pPr>
            <w:r w:rsidRPr="00EB4C11">
              <w:rPr>
                <w:lang w:val="uk-UA"/>
              </w:rPr>
              <w:t>Проектування та</w:t>
            </w:r>
            <w:r>
              <w:rPr>
                <w:lang w:val="uk-UA"/>
              </w:rPr>
              <w:t xml:space="preserve"> </w:t>
            </w:r>
            <w:r w:rsidRPr="00EB4C11">
              <w:rPr>
                <w:lang w:val="uk-UA"/>
              </w:rPr>
              <w:t>створення таблиць</w:t>
            </w:r>
            <w:r>
              <w:rPr>
                <w:lang w:val="uk-UA"/>
              </w:rPr>
              <w:t xml:space="preserve"> </w:t>
            </w:r>
            <w:r w:rsidRPr="00EB4C11">
              <w:rPr>
                <w:lang w:val="uk-UA"/>
              </w:rPr>
              <w:t>бази даних</w:t>
            </w:r>
          </w:p>
        </w:tc>
        <w:tc>
          <w:tcPr>
            <w:tcW w:w="2407" w:type="dxa"/>
          </w:tcPr>
          <w:p w14:paraId="0E0F2D32" w14:textId="49D2766E" w:rsidR="003E5B13" w:rsidRDefault="001417D0" w:rsidP="001417D0">
            <w:pPr>
              <w:ind w:firstLine="0"/>
              <w:rPr>
                <w:lang w:val="uk-UA"/>
              </w:rPr>
            </w:pPr>
            <w:r w:rsidRPr="001417D0">
              <w:rPr>
                <w:lang w:val="uk-UA"/>
              </w:rPr>
              <w:t>0</w:t>
            </w:r>
            <w:r>
              <w:rPr>
                <w:lang w:val="uk-UA"/>
              </w:rPr>
              <w:t>2</w:t>
            </w:r>
            <w:r w:rsidRPr="001417D0">
              <w:rPr>
                <w:lang w:val="uk-UA"/>
              </w:rPr>
              <w:t>.10.202</w:t>
            </w:r>
            <w:r>
              <w:rPr>
                <w:lang w:val="uk-UA"/>
              </w:rPr>
              <w:t>4</w:t>
            </w:r>
            <w:r w:rsidRPr="001417D0">
              <w:rPr>
                <w:lang w:val="uk-UA"/>
              </w:rPr>
              <w:t>-0</w:t>
            </w:r>
            <w:r>
              <w:rPr>
                <w:lang w:val="uk-UA"/>
              </w:rPr>
              <w:t>8</w:t>
            </w:r>
            <w:r w:rsidRPr="001417D0">
              <w:rPr>
                <w:lang w:val="uk-UA"/>
              </w:rPr>
              <w:t>.10.202</w:t>
            </w:r>
            <w:r>
              <w:rPr>
                <w:lang w:val="uk-UA"/>
              </w:rPr>
              <w:t>4</w:t>
            </w:r>
          </w:p>
        </w:tc>
        <w:tc>
          <w:tcPr>
            <w:tcW w:w="2407" w:type="dxa"/>
          </w:tcPr>
          <w:p w14:paraId="774588C3" w14:textId="0E4D62C2" w:rsidR="003E5B13" w:rsidRDefault="001417D0" w:rsidP="001417D0">
            <w:pPr>
              <w:ind w:firstLine="0"/>
              <w:rPr>
                <w:lang w:val="uk-UA"/>
              </w:rPr>
            </w:pPr>
            <w:r w:rsidRPr="001417D0">
              <w:rPr>
                <w:lang w:val="uk-UA"/>
              </w:rPr>
              <w:t>Звіт з описом</w:t>
            </w:r>
            <w:r>
              <w:rPr>
                <w:lang w:val="uk-UA"/>
              </w:rPr>
              <w:t xml:space="preserve"> </w:t>
            </w:r>
            <w:r w:rsidRPr="001417D0">
              <w:rPr>
                <w:lang w:val="uk-UA"/>
              </w:rPr>
              <w:t>логічної структури</w:t>
            </w:r>
            <w:r>
              <w:rPr>
                <w:lang w:val="uk-UA"/>
              </w:rPr>
              <w:t xml:space="preserve"> </w:t>
            </w:r>
            <w:r w:rsidRPr="001417D0">
              <w:rPr>
                <w:lang w:val="uk-UA"/>
              </w:rPr>
              <w:t>бази даних</w:t>
            </w:r>
          </w:p>
        </w:tc>
      </w:tr>
      <w:tr w:rsidR="0030284A" w14:paraId="6B84160E" w14:textId="77777777" w:rsidTr="000E7DEC">
        <w:tc>
          <w:tcPr>
            <w:tcW w:w="2406" w:type="dxa"/>
          </w:tcPr>
          <w:p w14:paraId="6BF5BE67" w14:textId="65D14DCA" w:rsidR="00E879AB" w:rsidRDefault="00E879AB" w:rsidP="000E7DEC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2407" w:type="dxa"/>
          </w:tcPr>
          <w:p w14:paraId="4D9656C0" w14:textId="76D57DBB" w:rsidR="00E879AB" w:rsidRPr="00EB4C11" w:rsidRDefault="00E879AB" w:rsidP="0051597F">
            <w:pPr>
              <w:ind w:firstLine="0"/>
              <w:rPr>
                <w:lang w:val="uk-UA"/>
              </w:rPr>
            </w:pPr>
            <w:r w:rsidRPr="00E879AB">
              <w:rPr>
                <w:lang w:val="uk-UA"/>
              </w:rPr>
              <w:t>Розроблення</w:t>
            </w:r>
            <w:r w:rsidR="0051597F">
              <w:rPr>
                <w:lang w:val="uk-UA"/>
              </w:rPr>
              <w:t xml:space="preserve"> </w:t>
            </w:r>
            <w:r w:rsidRPr="00E879AB">
              <w:rPr>
                <w:lang w:val="uk-UA"/>
              </w:rPr>
              <w:t>Back-end частини</w:t>
            </w:r>
            <w:r w:rsidR="0051597F">
              <w:rPr>
                <w:lang w:val="uk-UA"/>
              </w:rPr>
              <w:t xml:space="preserve"> </w:t>
            </w:r>
            <w:r w:rsidRPr="00E879AB">
              <w:rPr>
                <w:lang w:val="uk-UA"/>
              </w:rPr>
              <w:t>Веб-застосунку</w:t>
            </w:r>
            <w:r w:rsidR="0051597F">
              <w:rPr>
                <w:lang w:val="uk-UA"/>
              </w:rPr>
              <w:t xml:space="preserve"> </w:t>
            </w:r>
            <w:r w:rsidR="0030284A">
              <w:rPr>
                <w:lang w:val="uk-UA"/>
              </w:rPr>
              <w:t>«Кубомаркет»</w:t>
            </w:r>
          </w:p>
        </w:tc>
        <w:tc>
          <w:tcPr>
            <w:tcW w:w="2407" w:type="dxa"/>
          </w:tcPr>
          <w:p w14:paraId="1B8ADBCB" w14:textId="08D02779" w:rsidR="00E879AB" w:rsidRPr="001417D0" w:rsidRDefault="00E879AB" w:rsidP="0051597F">
            <w:pPr>
              <w:ind w:firstLine="0"/>
              <w:rPr>
                <w:lang w:val="uk-UA"/>
              </w:rPr>
            </w:pPr>
            <w:r w:rsidRPr="00E879AB">
              <w:rPr>
                <w:lang w:val="uk-UA"/>
              </w:rPr>
              <w:t>0</w:t>
            </w:r>
            <w:r w:rsidR="0051597F">
              <w:rPr>
                <w:lang w:val="uk-UA"/>
              </w:rPr>
              <w:t>9</w:t>
            </w:r>
            <w:r w:rsidRPr="00E879AB">
              <w:rPr>
                <w:lang w:val="uk-UA"/>
              </w:rPr>
              <w:t>.10.2023-2</w:t>
            </w:r>
            <w:r w:rsidR="0051597F">
              <w:rPr>
                <w:lang w:val="uk-UA"/>
              </w:rPr>
              <w:t>3</w:t>
            </w:r>
            <w:r w:rsidRPr="00E879AB">
              <w:rPr>
                <w:lang w:val="uk-UA"/>
              </w:rPr>
              <w:t>.10.202</w:t>
            </w:r>
            <w:r w:rsidR="0051597F">
              <w:rPr>
                <w:lang w:val="uk-UA"/>
              </w:rPr>
              <w:t>4</w:t>
            </w:r>
          </w:p>
        </w:tc>
        <w:tc>
          <w:tcPr>
            <w:tcW w:w="2407" w:type="dxa"/>
          </w:tcPr>
          <w:p w14:paraId="391EBEA2" w14:textId="4CD1DFCF" w:rsidR="00E879AB" w:rsidRPr="001417D0" w:rsidRDefault="00C53953" w:rsidP="0030284A">
            <w:pPr>
              <w:ind w:firstLine="0"/>
              <w:rPr>
                <w:lang w:val="uk-UA"/>
              </w:rPr>
            </w:pPr>
            <w:r w:rsidRPr="00C53953">
              <w:rPr>
                <w:lang w:val="uk-UA"/>
              </w:rPr>
              <w:t>Звіт з описом</w:t>
            </w:r>
            <w:r w:rsidR="0030284A">
              <w:rPr>
                <w:lang w:val="uk-UA"/>
              </w:rPr>
              <w:t xml:space="preserve"> </w:t>
            </w:r>
            <w:r w:rsidRPr="00C53953">
              <w:rPr>
                <w:lang w:val="uk-UA"/>
              </w:rPr>
              <w:t>структури Back-end</w:t>
            </w:r>
            <w:r w:rsidR="0030284A">
              <w:rPr>
                <w:lang w:val="uk-UA"/>
              </w:rPr>
              <w:t xml:space="preserve"> </w:t>
            </w:r>
            <w:r w:rsidRPr="00C53953">
              <w:rPr>
                <w:lang w:val="uk-UA"/>
              </w:rPr>
              <w:t>частини</w:t>
            </w:r>
            <w:r w:rsidR="0030284A">
              <w:rPr>
                <w:lang w:val="uk-UA"/>
              </w:rPr>
              <w:t xml:space="preserve"> </w:t>
            </w:r>
            <w:r w:rsidRPr="00C53953">
              <w:rPr>
                <w:lang w:val="uk-UA"/>
              </w:rPr>
              <w:t>Веб-застосунку</w:t>
            </w:r>
            <w:r w:rsidR="0030284A">
              <w:rPr>
                <w:lang w:val="uk-UA"/>
              </w:rPr>
              <w:t xml:space="preserve"> «Кубомаркет»</w:t>
            </w:r>
          </w:p>
        </w:tc>
      </w:tr>
      <w:tr w:rsidR="0030284A" w14:paraId="327F22AA" w14:textId="77777777" w:rsidTr="000E7DEC">
        <w:tc>
          <w:tcPr>
            <w:tcW w:w="2406" w:type="dxa"/>
          </w:tcPr>
          <w:p w14:paraId="67BDD4A2" w14:textId="29A23A3E" w:rsidR="00E879AB" w:rsidRDefault="00E879AB" w:rsidP="000E7DEC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407" w:type="dxa"/>
          </w:tcPr>
          <w:p w14:paraId="7893478C" w14:textId="3D5B0852" w:rsidR="00E879AB" w:rsidRPr="00EB4C11" w:rsidRDefault="00E879AB" w:rsidP="0051597F">
            <w:pPr>
              <w:ind w:firstLine="0"/>
              <w:rPr>
                <w:lang w:val="uk-UA"/>
              </w:rPr>
            </w:pPr>
            <w:r w:rsidRPr="00E879AB">
              <w:rPr>
                <w:lang w:val="uk-UA"/>
              </w:rPr>
              <w:t>Розроблення</w:t>
            </w:r>
            <w:r w:rsidR="0051597F">
              <w:rPr>
                <w:lang w:val="uk-UA"/>
              </w:rPr>
              <w:t xml:space="preserve"> </w:t>
            </w:r>
            <w:r w:rsidRPr="00E879AB">
              <w:rPr>
                <w:lang w:val="uk-UA"/>
              </w:rPr>
              <w:t>Front-end частини</w:t>
            </w:r>
            <w:r w:rsidR="0051597F">
              <w:rPr>
                <w:lang w:val="uk-UA"/>
              </w:rPr>
              <w:t xml:space="preserve"> </w:t>
            </w:r>
            <w:r w:rsidRPr="00E879AB">
              <w:rPr>
                <w:lang w:val="uk-UA"/>
              </w:rPr>
              <w:t>Веб</w:t>
            </w:r>
            <w:r w:rsidR="0051597F">
              <w:rPr>
                <w:lang w:val="uk-UA"/>
              </w:rPr>
              <w:t>-</w:t>
            </w:r>
            <w:r w:rsidRPr="00E879AB">
              <w:rPr>
                <w:lang w:val="uk-UA"/>
              </w:rPr>
              <w:t>застосунку</w:t>
            </w:r>
            <w:r w:rsidR="0030284A">
              <w:rPr>
                <w:lang w:val="uk-UA"/>
              </w:rPr>
              <w:t xml:space="preserve"> «Кубомаркет»</w:t>
            </w:r>
          </w:p>
        </w:tc>
        <w:tc>
          <w:tcPr>
            <w:tcW w:w="2407" w:type="dxa"/>
          </w:tcPr>
          <w:p w14:paraId="452CC7C9" w14:textId="5956E91F" w:rsidR="00E879AB" w:rsidRPr="001417D0" w:rsidRDefault="00E879AB" w:rsidP="0051597F">
            <w:pPr>
              <w:ind w:firstLine="0"/>
              <w:rPr>
                <w:lang w:val="uk-UA"/>
              </w:rPr>
            </w:pPr>
            <w:r w:rsidRPr="00E879AB">
              <w:rPr>
                <w:lang w:val="uk-UA"/>
              </w:rPr>
              <w:t>0</w:t>
            </w:r>
            <w:r w:rsidR="0051597F">
              <w:rPr>
                <w:lang w:val="uk-UA"/>
              </w:rPr>
              <w:t>8</w:t>
            </w:r>
            <w:r w:rsidRPr="00E879AB">
              <w:rPr>
                <w:lang w:val="uk-UA"/>
              </w:rPr>
              <w:t>.10.202</w:t>
            </w:r>
            <w:r w:rsidR="0051597F">
              <w:rPr>
                <w:lang w:val="uk-UA"/>
              </w:rPr>
              <w:t>4</w:t>
            </w:r>
            <w:r w:rsidRPr="00E879AB">
              <w:rPr>
                <w:lang w:val="uk-UA"/>
              </w:rPr>
              <w:t>-1</w:t>
            </w:r>
            <w:r w:rsidR="0051597F">
              <w:rPr>
                <w:lang w:val="uk-UA"/>
              </w:rPr>
              <w:t>6</w:t>
            </w:r>
            <w:r w:rsidRPr="00E879AB">
              <w:rPr>
                <w:lang w:val="uk-UA"/>
              </w:rPr>
              <w:t>.10.202</w:t>
            </w:r>
            <w:r w:rsidR="0051597F">
              <w:rPr>
                <w:lang w:val="uk-UA"/>
              </w:rPr>
              <w:t>4</w:t>
            </w:r>
          </w:p>
        </w:tc>
        <w:tc>
          <w:tcPr>
            <w:tcW w:w="2407" w:type="dxa"/>
          </w:tcPr>
          <w:p w14:paraId="61F942A8" w14:textId="09BCDB70" w:rsidR="00E879AB" w:rsidRPr="001417D0" w:rsidRDefault="00C53953" w:rsidP="0030284A">
            <w:pPr>
              <w:ind w:firstLine="0"/>
              <w:rPr>
                <w:lang w:val="uk-UA"/>
              </w:rPr>
            </w:pPr>
            <w:r w:rsidRPr="00C53953">
              <w:rPr>
                <w:lang w:val="uk-UA"/>
              </w:rPr>
              <w:t>Звіт з описом</w:t>
            </w:r>
            <w:r w:rsidR="0030284A">
              <w:rPr>
                <w:lang w:val="uk-UA"/>
              </w:rPr>
              <w:t xml:space="preserve"> </w:t>
            </w:r>
            <w:r w:rsidRPr="00C53953">
              <w:rPr>
                <w:lang w:val="uk-UA"/>
              </w:rPr>
              <w:t>інтерфейсу</w:t>
            </w:r>
            <w:r w:rsidR="0030284A">
              <w:rPr>
                <w:lang w:val="uk-UA"/>
              </w:rPr>
              <w:t xml:space="preserve"> </w:t>
            </w:r>
            <w:r w:rsidRPr="00C53953">
              <w:rPr>
                <w:lang w:val="uk-UA"/>
              </w:rPr>
              <w:t>користувача</w:t>
            </w:r>
            <w:r w:rsidR="0030284A">
              <w:rPr>
                <w:lang w:val="uk-UA"/>
              </w:rPr>
              <w:t xml:space="preserve"> </w:t>
            </w:r>
            <w:r w:rsidRPr="00C53953">
              <w:rPr>
                <w:lang w:val="uk-UA"/>
              </w:rPr>
              <w:t>Веб-застосунку</w:t>
            </w:r>
            <w:r w:rsidR="0030284A">
              <w:rPr>
                <w:lang w:val="uk-UA"/>
              </w:rPr>
              <w:t xml:space="preserve"> «Кубомаркет»</w:t>
            </w:r>
          </w:p>
        </w:tc>
      </w:tr>
      <w:tr w:rsidR="0030284A" w14:paraId="42B463F9" w14:textId="77777777" w:rsidTr="000E7DEC">
        <w:tc>
          <w:tcPr>
            <w:tcW w:w="2406" w:type="dxa"/>
          </w:tcPr>
          <w:p w14:paraId="244D6643" w14:textId="4FA119AA" w:rsidR="00E879AB" w:rsidRDefault="00E879AB" w:rsidP="000E7DEC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2407" w:type="dxa"/>
          </w:tcPr>
          <w:p w14:paraId="4858D3AF" w14:textId="21B9DD57" w:rsidR="00E879AB" w:rsidRPr="00EB4C11" w:rsidRDefault="00E879AB" w:rsidP="0051597F">
            <w:pPr>
              <w:ind w:firstLine="0"/>
              <w:rPr>
                <w:lang w:val="uk-UA"/>
              </w:rPr>
            </w:pPr>
            <w:r w:rsidRPr="00E879AB">
              <w:rPr>
                <w:lang w:val="uk-UA"/>
              </w:rPr>
              <w:t>Модульне й</w:t>
            </w:r>
            <w:r w:rsidR="0051597F">
              <w:rPr>
                <w:lang w:val="uk-UA"/>
              </w:rPr>
              <w:t xml:space="preserve"> </w:t>
            </w:r>
            <w:r w:rsidRPr="00E879AB">
              <w:rPr>
                <w:lang w:val="uk-UA"/>
              </w:rPr>
              <w:t>інтеграційне</w:t>
            </w:r>
            <w:r w:rsidR="0051597F">
              <w:rPr>
                <w:lang w:val="uk-UA"/>
              </w:rPr>
              <w:t xml:space="preserve"> </w:t>
            </w:r>
            <w:r w:rsidRPr="00E879AB">
              <w:rPr>
                <w:lang w:val="uk-UA"/>
              </w:rPr>
              <w:t>тестування</w:t>
            </w:r>
            <w:r w:rsidR="0051597F">
              <w:rPr>
                <w:lang w:val="uk-UA"/>
              </w:rPr>
              <w:t xml:space="preserve"> </w:t>
            </w:r>
            <w:r w:rsidRPr="00E879AB">
              <w:rPr>
                <w:lang w:val="uk-UA"/>
              </w:rPr>
              <w:t>Веб-застосунку</w:t>
            </w:r>
            <w:r w:rsidR="0051597F">
              <w:rPr>
                <w:lang w:val="uk-UA"/>
              </w:rPr>
              <w:t xml:space="preserve"> </w:t>
            </w:r>
            <w:r w:rsidR="0030284A">
              <w:rPr>
                <w:lang w:val="uk-UA"/>
              </w:rPr>
              <w:t>«Кубомаркет»</w:t>
            </w:r>
          </w:p>
        </w:tc>
        <w:tc>
          <w:tcPr>
            <w:tcW w:w="2407" w:type="dxa"/>
          </w:tcPr>
          <w:p w14:paraId="12BDB506" w14:textId="763A1F3A" w:rsidR="00E879AB" w:rsidRPr="001417D0" w:rsidRDefault="00E879AB" w:rsidP="0051597F">
            <w:pPr>
              <w:ind w:firstLine="0"/>
              <w:rPr>
                <w:lang w:val="uk-UA"/>
              </w:rPr>
            </w:pPr>
            <w:r w:rsidRPr="00E879AB">
              <w:rPr>
                <w:lang w:val="uk-UA"/>
              </w:rPr>
              <w:t>2</w:t>
            </w:r>
            <w:r w:rsidR="0051597F">
              <w:rPr>
                <w:lang w:val="uk-UA"/>
              </w:rPr>
              <w:t>4</w:t>
            </w:r>
            <w:r w:rsidRPr="00E879AB">
              <w:rPr>
                <w:lang w:val="uk-UA"/>
              </w:rPr>
              <w:t>.10.202</w:t>
            </w:r>
            <w:r w:rsidR="0051597F">
              <w:rPr>
                <w:lang w:val="uk-UA"/>
              </w:rPr>
              <w:t>4</w:t>
            </w:r>
            <w:r w:rsidRPr="00E879AB">
              <w:rPr>
                <w:lang w:val="uk-UA"/>
              </w:rPr>
              <w:t>-0</w:t>
            </w:r>
            <w:r w:rsidR="0051597F">
              <w:rPr>
                <w:lang w:val="uk-UA"/>
              </w:rPr>
              <w:t>5</w:t>
            </w:r>
            <w:r w:rsidRPr="00E879AB">
              <w:rPr>
                <w:lang w:val="uk-UA"/>
              </w:rPr>
              <w:t>.11.202</w:t>
            </w:r>
            <w:r w:rsidR="0051597F">
              <w:rPr>
                <w:lang w:val="uk-UA"/>
              </w:rPr>
              <w:t>4</w:t>
            </w:r>
          </w:p>
        </w:tc>
        <w:tc>
          <w:tcPr>
            <w:tcW w:w="2407" w:type="dxa"/>
          </w:tcPr>
          <w:p w14:paraId="12D64F7F" w14:textId="5DC84BB1" w:rsidR="00E879AB" w:rsidRPr="001417D0" w:rsidRDefault="00C53953" w:rsidP="0030284A">
            <w:pPr>
              <w:ind w:firstLine="0"/>
              <w:rPr>
                <w:lang w:val="uk-UA"/>
              </w:rPr>
            </w:pPr>
            <w:r w:rsidRPr="00C53953">
              <w:rPr>
                <w:lang w:val="uk-UA"/>
              </w:rPr>
              <w:t>Звіт з описом та</w:t>
            </w:r>
            <w:r w:rsidR="0030284A">
              <w:rPr>
                <w:lang w:val="uk-UA"/>
              </w:rPr>
              <w:t xml:space="preserve"> </w:t>
            </w:r>
            <w:r w:rsidRPr="00C53953">
              <w:rPr>
                <w:lang w:val="uk-UA"/>
              </w:rPr>
              <w:t>результатами</w:t>
            </w:r>
            <w:r w:rsidR="0030284A">
              <w:rPr>
                <w:lang w:val="uk-UA"/>
              </w:rPr>
              <w:t xml:space="preserve"> </w:t>
            </w:r>
            <w:r w:rsidRPr="00C53953">
              <w:rPr>
                <w:lang w:val="uk-UA"/>
              </w:rPr>
              <w:t>модульного та</w:t>
            </w:r>
            <w:r w:rsidR="0030284A">
              <w:rPr>
                <w:lang w:val="uk-UA"/>
              </w:rPr>
              <w:t xml:space="preserve"> </w:t>
            </w:r>
            <w:r w:rsidRPr="00C53953">
              <w:rPr>
                <w:lang w:val="uk-UA"/>
              </w:rPr>
              <w:t>інтеграційного</w:t>
            </w:r>
            <w:r w:rsidR="0030284A">
              <w:rPr>
                <w:lang w:val="uk-UA"/>
              </w:rPr>
              <w:t xml:space="preserve"> </w:t>
            </w:r>
            <w:r w:rsidRPr="00C53953">
              <w:rPr>
                <w:lang w:val="uk-UA"/>
              </w:rPr>
              <w:t>тестування</w:t>
            </w:r>
            <w:r w:rsidR="0030284A">
              <w:rPr>
                <w:lang w:val="uk-UA"/>
              </w:rPr>
              <w:t xml:space="preserve"> </w:t>
            </w:r>
            <w:r w:rsidRPr="00C53953">
              <w:rPr>
                <w:lang w:val="uk-UA"/>
              </w:rPr>
              <w:t>Веб-застосунку</w:t>
            </w:r>
            <w:r w:rsidR="0030284A">
              <w:rPr>
                <w:lang w:val="uk-UA"/>
              </w:rPr>
              <w:t xml:space="preserve"> «Кубомаркет»</w:t>
            </w:r>
          </w:p>
        </w:tc>
      </w:tr>
      <w:tr w:rsidR="0030284A" w14:paraId="2CEB9C20" w14:textId="77777777" w:rsidTr="000E7DEC">
        <w:tc>
          <w:tcPr>
            <w:tcW w:w="2406" w:type="dxa"/>
          </w:tcPr>
          <w:p w14:paraId="029E8BA4" w14:textId="726270FC" w:rsidR="00E879AB" w:rsidRDefault="00E879AB" w:rsidP="000E7DEC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>7</w:t>
            </w:r>
          </w:p>
        </w:tc>
        <w:tc>
          <w:tcPr>
            <w:tcW w:w="2407" w:type="dxa"/>
          </w:tcPr>
          <w:p w14:paraId="175FCFA6" w14:textId="340BE7BB" w:rsidR="00E879AB" w:rsidRPr="00EB4C11" w:rsidRDefault="00E879AB" w:rsidP="0051597F">
            <w:pPr>
              <w:ind w:firstLine="0"/>
              <w:rPr>
                <w:lang w:val="uk-UA"/>
              </w:rPr>
            </w:pPr>
            <w:r w:rsidRPr="00E879AB">
              <w:rPr>
                <w:lang w:val="uk-UA"/>
              </w:rPr>
              <w:t>Системне</w:t>
            </w:r>
            <w:r w:rsidR="0051597F">
              <w:rPr>
                <w:lang w:val="uk-UA"/>
              </w:rPr>
              <w:t xml:space="preserve"> </w:t>
            </w:r>
            <w:r w:rsidRPr="00E879AB">
              <w:rPr>
                <w:lang w:val="uk-UA"/>
              </w:rPr>
              <w:t>тестування</w:t>
            </w:r>
          </w:p>
        </w:tc>
        <w:tc>
          <w:tcPr>
            <w:tcW w:w="2407" w:type="dxa"/>
          </w:tcPr>
          <w:p w14:paraId="51ADC835" w14:textId="3023D09D" w:rsidR="00E879AB" w:rsidRPr="001417D0" w:rsidRDefault="00E879AB" w:rsidP="0051597F">
            <w:pPr>
              <w:ind w:firstLine="0"/>
              <w:rPr>
                <w:lang w:val="uk-UA"/>
              </w:rPr>
            </w:pPr>
            <w:r w:rsidRPr="00E879AB">
              <w:rPr>
                <w:lang w:val="uk-UA"/>
              </w:rPr>
              <w:t>0</w:t>
            </w:r>
            <w:r w:rsidR="0051597F">
              <w:rPr>
                <w:lang w:val="uk-UA"/>
              </w:rPr>
              <w:t>6</w:t>
            </w:r>
            <w:r w:rsidRPr="00E879AB">
              <w:rPr>
                <w:lang w:val="uk-UA"/>
              </w:rPr>
              <w:t>.11.202</w:t>
            </w:r>
            <w:r w:rsidR="0051597F">
              <w:rPr>
                <w:lang w:val="uk-UA"/>
              </w:rPr>
              <w:t>4</w:t>
            </w:r>
            <w:r w:rsidRPr="00E879AB">
              <w:rPr>
                <w:lang w:val="uk-UA"/>
              </w:rPr>
              <w:t>-2</w:t>
            </w:r>
            <w:r w:rsidR="0051597F">
              <w:rPr>
                <w:lang w:val="uk-UA"/>
              </w:rPr>
              <w:t>0</w:t>
            </w:r>
            <w:r w:rsidRPr="00E879AB">
              <w:rPr>
                <w:lang w:val="uk-UA"/>
              </w:rPr>
              <w:t>.11.202</w:t>
            </w:r>
            <w:r w:rsidR="0051597F">
              <w:rPr>
                <w:lang w:val="uk-UA"/>
              </w:rPr>
              <w:t>4</w:t>
            </w:r>
          </w:p>
        </w:tc>
        <w:tc>
          <w:tcPr>
            <w:tcW w:w="2407" w:type="dxa"/>
          </w:tcPr>
          <w:p w14:paraId="12E66CE1" w14:textId="4B63CA28" w:rsidR="00E879AB" w:rsidRPr="001417D0" w:rsidRDefault="00C53953" w:rsidP="0051597F">
            <w:pPr>
              <w:ind w:firstLine="0"/>
              <w:rPr>
                <w:lang w:val="uk-UA"/>
              </w:rPr>
            </w:pPr>
            <w:r w:rsidRPr="00C53953">
              <w:rPr>
                <w:lang w:val="uk-UA"/>
              </w:rPr>
              <w:t>Звіт з описом та</w:t>
            </w:r>
            <w:r w:rsidR="0051597F">
              <w:rPr>
                <w:lang w:val="uk-UA"/>
              </w:rPr>
              <w:t xml:space="preserve"> </w:t>
            </w:r>
            <w:r w:rsidRPr="00C53953">
              <w:rPr>
                <w:lang w:val="uk-UA"/>
              </w:rPr>
              <w:t>результатами</w:t>
            </w:r>
            <w:r w:rsidR="0051597F">
              <w:rPr>
                <w:lang w:val="uk-UA"/>
              </w:rPr>
              <w:t xml:space="preserve"> </w:t>
            </w:r>
            <w:r w:rsidRPr="00C53953">
              <w:rPr>
                <w:lang w:val="uk-UA"/>
              </w:rPr>
              <w:t>системного</w:t>
            </w:r>
            <w:r w:rsidR="0051597F">
              <w:rPr>
                <w:lang w:val="uk-UA"/>
              </w:rPr>
              <w:t xml:space="preserve"> </w:t>
            </w:r>
            <w:r w:rsidRPr="00C53953">
              <w:rPr>
                <w:lang w:val="uk-UA"/>
              </w:rPr>
              <w:t>тестування</w:t>
            </w:r>
            <w:r w:rsidR="0051597F">
              <w:rPr>
                <w:lang w:val="uk-UA"/>
              </w:rPr>
              <w:t xml:space="preserve"> </w:t>
            </w:r>
            <w:r w:rsidRPr="00C53953">
              <w:rPr>
                <w:lang w:val="uk-UA"/>
              </w:rPr>
              <w:t>Веб-застосунку</w:t>
            </w:r>
            <w:r w:rsidR="0051597F">
              <w:rPr>
                <w:lang w:val="uk-UA"/>
              </w:rPr>
              <w:t xml:space="preserve"> </w:t>
            </w:r>
            <w:r w:rsidR="0030284A">
              <w:rPr>
                <w:lang w:val="uk-UA"/>
              </w:rPr>
              <w:t>«Кубомаркет»</w:t>
            </w:r>
          </w:p>
        </w:tc>
      </w:tr>
    </w:tbl>
    <w:p w14:paraId="1497CA15" w14:textId="77777777" w:rsidR="000E7DEC" w:rsidRPr="000E7DEC" w:rsidRDefault="000E7DEC" w:rsidP="000E7DEC">
      <w:pPr>
        <w:rPr>
          <w:lang w:val="uk-UA"/>
        </w:rPr>
      </w:pPr>
    </w:p>
    <w:p w14:paraId="09EFB045" w14:textId="17D962FC" w:rsidR="00BB0B64" w:rsidRPr="00BB0B64" w:rsidRDefault="00BB0B64" w:rsidP="00BB0B64">
      <w:pPr>
        <w:pStyle w:val="10"/>
        <w:rPr>
          <w:lang w:val="uk-UA"/>
        </w:rPr>
      </w:pPr>
      <w:r w:rsidRPr="00BB0B64">
        <w:rPr>
          <w:lang w:val="uk-UA"/>
        </w:rPr>
        <w:t>Порядок контролю та прийняття</w:t>
      </w:r>
    </w:p>
    <w:p w14:paraId="77CD5366" w14:textId="5CEE7A12" w:rsidR="0073715B" w:rsidRPr="0073715B" w:rsidRDefault="0073715B" w:rsidP="0073715B">
      <w:pPr>
        <w:rPr>
          <w:lang w:val="uk-UA"/>
        </w:rPr>
      </w:pPr>
      <w:r w:rsidRPr="0073715B">
        <w:rPr>
          <w:lang w:val="uk-UA"/>
        </w:rPr>
        <w:t>Розробники у ході виконання поставлених завдань створюють</w:t>
      </w:r>
      <w:r w:rsidR="009F0861">
        <w:rPr>
          <w:lang w:val="uk-UA"/>
        </w:rPr>
        <w:t xml:space="preserve"> </w:t>
      </w:r>
      <w:r w:rsidRPr="0073715B">
        <w:rPr>
          <w:lang w:val="uk-UA"/>
        </w:rPr>
        <w:t xml:space="preserve">юніт-тести з покриттям 70% функціоналу Веб-застосунку </w:t>
      </w:r>
      <w:r w:rsidR="009F0861">
        <w:rPr>
          <w:lang w:val="uk-UA"/>
        </w:rPr>
        <w:t>«Кубомаркет»</w:t>
      </w:r>
      <w:r w:rsidRPr="0073715B">
        <w:rPr>
          <w:lang w:val="uk-UA"/>
        </w:rPr>
        <w:t>. Після</w:t>
      </w:r>
      <w:r w:rsidR="00BC5B2B">
        <w:rPr>
          <w:lang w:val="uk-UA"/>
        </w:rPr>
        <w:t xml:space="preserve"> </w:t>
      </w:r>
      <w:r w:rsidRPr="0073715B">
        <w:rPr>
          <w:lang w:val="uk-UA"/>
        </w:rPr>
        <w:t>завершення виконання завдань, розробники завантажують код до окремої</w:t>
      </w:r>
      <w:r w:rsidR="00BC5B2B">
        <w:rPr>
          <w:lang w:val="uk-UA"/>
        </w:rPr>
        <w:t xml:space="preserve"> </w:t>
      </w:r>
      <w:r w:rsidRPr="0073715B">
        <w:rPr>
          <w:lang w:val="uk-UA"/>
        </w:rPr>
        <w:t>гілки репозиторію в Git, де описують зроблені зміни та їх вплив на</w:t>
      </w:r>
      <w:r w:rsidR="00BC5B2B">
        <w:rPr>
          <w:lang w:val="uk-UA"/>
        </w:rPr>
        <w:t xml:space="preserve"> </w:t>
      </w:r>
      <w:r w:rsidRPr="0073715B">
        <w:rPr>
          <w:lang w:val="uk-UA"/>
        </w:rPr>
        <w:t xml:space="preserve">Веб-застосунок </w:t>
      </w:r>
      <w:r w:rsidR="00BC5B2B">
        <w:rPr>
          <w:lang w:val="uk-UA"/>
        </w:rPr>
        <w:t>«Кубомаркет».</w:t>
      </w:r>
    </w:p>
    <w:p w14:paraId="32112F6D" w14:textId="0142EAB7" w:rsidR="00CC141C" w:rsidRPr="00CC141C" w:rsidRDefault="0073715B" w:rsidP="0073715B">
      <w:pPr>
        <w:rPr>
          <w:lang w:val="uk-UA"/>
        </w:rPr>
      </w:pPr>
      <w:r w:rsidRPr="0073715B">
        <w:rPr>
          <w:lang w:val="uk-UA"/>
        </w:rPr>
        <w:t>Тестувальник перевіряє завантажені та задокументовані розробниками</w:t>
      </w:r>
      <w:r w:rsidR="00C963AD">
        <w:rPr>
          <w:lang w:val="uk-UA"/>
        </w:rPr>
        <w:t xml:space="preserve"> </w:t>
      </w:r>
      <w:r w:rsidRPr="0073715B">
        <w:rPr>
          <w:lang w:val="uk-UA"/>
        </w:rPr>
        <w:t xml:space="preserve">зміни у коді протягом всього процесу розробки Веб-застосунку </w:t>
      </w:r>
      <w:r w:rsidR="00C963AD">
        <w:rPr>
          <w:lang w:val="uk-UA"/>
        </w:rPr>
        <w:t>«Кубомаркет»</w:t>
      </w:r>
      <w:r w:rsidRPr="0073715B">
        <w:rPr>
          <w:lang w:val="uk-UA"/>
        </w:rPr>
        <w:t>.</w:t>
      </w:r>
      <w:r w:rsidR="00DC7633">
        <w:rPr>
          <w:lang w:val="uk-UA"/>
        </w:rPr>
        <w:t xml:space="preserve"> </w:t>
      </w:r>
      <w:r w:rsidRPr="0073715B">
        <w:rPr>
          <w:lang w:val="uk-UA"/>
        </w:rPr>
        <w:t xml:space="preserve">Перед </w:t>
      </w:r>
      <w:r w:rsidR="00E46B3F">
        <w:rPr>
          <w:lang w:val="uk-UA"/>
        </w:rPr>
        <w:t>запуском Веб-застосунку на хостингу</w:t>
      </w:r>
      <w:r w:rsidRPr="0073715B">
        <w:rPr>
          <w:lang w:val="uk-UA"/>
        </w:rPr>
        <w:t xml:space="preserve"> тестувальник робить перевірку всього</w:t>
      </w:r>
      <w:r w:rsidR="00DC7633">
        <w:rPr>
          <w:lang w:val="uk-UA"/>
        </w:rPr>
        <w:t xml:space="preserve"> </w:t>
      </w:r>
      <w:r w:rsidRPr="0073715B">
        <w:rPr>
          <w:lang w:val="uk-UA"/>
        </w:rPr>
        <w:t xml:space="preserve">Веб-застосунку </w:t>
      </w:r>
      <w:r w:rsidR="00DC7633">
        <w:rPr>
          <w:lang w:val="uk-UA"/>
        </w:rPr>
        <w:t xml:space="preserve">«Кубомаркет» </w:t>
      </w:r>
      <w:r w:rsidRPr="0073715B">
        <w:rPr>
          <w:lang w:val="uk-UA"/>
        </w:rPr>
        <w:t>та перевіряє весь функціонал, зазначений у</w:t>
      </w:r>
      <w:r w:rsidR="00DC7633">
        <w:rPr>
          <w:lang w:val="uk-UA"/>
        </w:rPr>
        <w:t xml:space="preserve"> </w:t>
      </w:r>
      <w:r w:rsidRPr="0073715B">
        <w:rPr>
          <w:lang w:val="uk-UA"/>
        </w:rPr>
        <w:t>пункті 4.1.1 цього документу</w:t>
      </w:r>
      <w:r w:rsidR="002B22BE">
        <w:rPr>
          <w:lang w:val="uk-UA"/>
        </w:rPr>
        <w:t>, виконання часових вимог, зазначених у пункті 4.1.3 цього документу</w:t>
      </w:r>
      <w:r w:rsidR="009D04C9">
        <w:rPr>
          <w:lang w:val="uk-UA"/>
        </w:rPr>
        <w:t>.</w:t>
      </w:r>
    </w:p>
    <w:sectPr w:rsidR="00CC141C" w:rsidRPr="00CC141C" w:rsidSect="005E4E37">
      <w:head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A7521C" w14:textId="77777777" w:rsidR="001E5B96" w:rsidRPr="004A7454" w:rsidRDefault="001E5B96" w:rsidP="00172991">
      <w:pPr>
        <w:spacing w:line="240" w:lineRule="auto"/>
      </w:pPr>
      <w:r w:rsidRPr="004A7454">
        <w:separator/>
      </w:r>
    </w:p>
  </w:endnote>
  <w:endnote w:type="continuationSeparator" w:id="0">
    <w:p w14:paraId="03E400C1" w14:textId="77777777" w:rsidR="001E5B96" w:rsidRPr="004A7454" w:rsidRDefault="001E5B96" w:rsidP="00172991">
      <w:pPr>
        <w:spacing w:line="240" w:lineRule="auto"/>
      </w:pPr>
      <w:r w:rsidRPr="004A745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5C723" w14:textId="77777777" w:rsidR="001E5B96" w:rsidRPr="004A7454" w:rsidRDefault="001E5B96" w:rsidP="00172991">
      <w:pPr>
        <w:spacing w:line="240" w:lineRule="auto"/>
      </w:pPr>
      <w:r w:rsidRPr="004A7454">
        <w:separator/>
      </w:r>
    </w:p>
  </w:footnote>
  <w:footnote w:type="continuationSeparator" w:id="0">
    <w:p w14:paraId="5A17846A" w14:textId="77777777" w:rsidR="001E5B96" w:rsidRPr="004A7454" w:rsidRDefault="001E5B96" w:rsidP="00172991">
      <w:pPr>
        <w:spacing w:line="240" w:lineRule="auto"/>
      </w:pPr>
      <w:r w:rsidRPr="004A745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14190589"/>
      <w:docPartObj>
        <w:docPartGallery w:val="Page Numbers (Top of Page)"/>
        <w:docPartUnique/>
      </w:docPartObj>
    </w:sdtPr>
    <w:sdtContent>
      <w:p w14:paraId="1B343205" w14:textId="77777777" w:rsidR="00C60F1D" w:rsidRPr="004A7454" w:rsidRDefault="00C60F1D">
        <w:pPr>
          <w:pStyle w:val="ae"/>
          <w:jc w:val="right"/>
        </w:pPr>
        <w:r w:rsidRPr="004A7454">
          <w:fldChar w:fldCharType="begin"/>
        </w:r>
        <w:r w:rsidRPr="004A7454">
          <w:instrText>PAGE   \* MERGEFORMAT</w:instrText>
        </w:r>
        <w:r w:rsidRPr="004A7454">
          <w:fldChar w:fldCharType="separate"/>
        </w:r>
        <w:r w:rsidRPr="004A7454">
          <w:t>2</w:t>
        </w:r>
        <w:r w:rsidRPr="004A7454">
          <w:fldChar w:fldCharType="end"/>
        </w:r>
      </w:p>
    </w:sdtContent>
  </w:sdt>
  <w:p w14:paraId="3C6FABFB" w14:textId="77777777" w:rsidR="00C60F1D" w:rsidRPr="004A7454" w:rsidRDefault="00C60F1D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90B6F"/>
    <w:multiLevelType w:val="hybridMultilevel"/>
    <w:tmpl w:val="C5F6E76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EF47D0"/>
    <w:multiLevelType w:val="hybridMultilevel"/>
    <w:tmpl w:val="9C2E044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D30F2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9B0857"/>
    <w:multiLevelType w:val="multilevel"/>
    <w:tmpl w:val="34C848B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6421D05"/>
    <w:multiLevelType w:val="hybridMultilevel"/>
    <w:tmpl w:val="F8906568"/>
    <w:lvl w:ilvl="0" w:tplc="D7E63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82183"/>
    <w:multiLevelType w:val="multilevel"/>
    <w:tmpl w:val="7A6C0630"/>
    <w:styleLink w:val="1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28B14479"/>
    <w:multiLevelType w:val="hybridMultilevel"/>
    <w:tmpl w:val="EE68B360"/>
    <w:lvl w:ilvl="0" w:tplc="6568B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3B21AF"/>
    <w:multiLevelType w:val="hybridMultilevel"/>
    <w:tmpl w:val="F9221012"/>
    <w:lvl w:ilvl="0" w:tplc="24FE9D9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B42539"/>
    <w:multiLevelType w:val="hybridMultilevel"/>
    <w:tmpl w:val="21BED100"/>
    <w:lvl w:ilvl="0" w:tplc="6FA2F82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F14B26"/>
    <w:multiLevelType w:val="hybridMultilevel"/>
    <w:tmpl w:val="5C1AB4FC"/>
    <w:lvl w:ilvl="0" w:tplc="B68A5E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356806"/>
    <w:multiLevelType w:val="hybridMultilevel"/>
    <w:tmpl w:val="AD982C1E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EA1327"/>
    <w:multiLevelType w:val="multilevel"/>
    <w:tmpl w:val="0422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4EB294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A822D6A"/>
    <w:multiLevelType w:val="hybridMultilevel"/>
    <w:tmpl w:val="19669BDC"/>
    <w:lvl w:ilvl="0" w:tplc="B70E1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7A583C"/>
    <w:multiLevelType w:val="multilevel"/>
    <w:tmpl w:val="7A6C063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4EA553B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C04714"/>
    <w:multiLevelType w:val="hybridMultilevel"/>
    <w:tmpl w:val="05782C60"/>
    <w:lvl w:ilvl="0" w:tplc="24FE9D9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8F13A4"/>
    <w:multiLevelType w:val="hybridMultilevel"/>
    <w:tmpl w:val="66683686"/>
    <w:lvl w:ilvl="0" w:tplc="69A41506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DA4553"/>
    <w:multiLevelType w:val="hybridMultilevel"/>
    <w:tmpl w:val="77F0A4EE"/>
    <w:lvl w:ilvl="0" w:tplc="D4A6A0DA">
      <w:start w:val="4"/>
      <w:numFmt w:val="bullet"/>
      <w:lvlText w:val="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6C857D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36C526D"/>
    <w:multiLevelType w:val="hybridMultilevel"/>
    <w:tmpl w:val="DD64EF56"/>
    <w:lvl w:ilvl="0" w:tplc="F4680146">
      <w:start w:val="1"/>
      <w:numFmt w:val="decimal"/>
      <w:lvlText w:val="РОЗДІЛ 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5B6FE7"/>
    <w:multiLevelType w:val="hybridMultilevel"/>
    <w:tmpl w:val="1C66C0FE"/>
    <w:lvl w:ilvl="0" w:tplc="587CEF6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1792056">
    <w:abstractNumId w:val="6"/>
  </w:num>
  <w:num w:numId="2" w16cid:durableId="354120659">
    <w:abstractNumId w:val="21"/>
  </w:num>
  <w:num w:numId="3" w16cid:durableId="1256206740">
    <w:abstractNumId w:val="13"/>
  </w:num>
  <w:num w:numId="4" w16cid:durableId="725490989">
    <w:abstractNumId w:val="20"/>
  </w:num>
  <w:num w:numId="5" w16cid:durableId="2105302106">
    <w:abstractNumId w:val="8"/>
  </w:num>
  <w:num w:numId="6" w16cid:durableId="1544754910">
    <w:abstractNumId w:val="18"/>
  </w:num>
  <w:num w:numId="7" w16cid:durableId="122500353">
    <w:abstractNumId w:val="3"/>
  </w:num>
  <w:num w:numId="8" w16cid:durableId="1791893595">
    <w:abstractNumId w:val="14"/>
  </w:num>
  <w:num w:numId="9" w16cid:durableId="1261792804">
    <w:abstractNumId w:val="5"/>
  </w:num>
  <w:num w:numId="10" w16cid:durableId="1280530783">
    <w:abstractNumId w:val="19"/>
  </w:num>
  <w:num w:numId="11" w16cid:durableId="394742291">
    <w:abstractNumId w:val="2"/>
  </w:num>
  <w:num w:numId="12" w16cid:durableId="3212006">
    <w:abstractNumId w:val="17"/>
  </w:num>
  <w:num w:numId="13" w16cid:durableId="2008054412">
    <w:abstractNumId w:val="4"/>
  </w:num>
  <w:num w:numId="14" w16cid:durableId="552499866">
    <w:abstractNumId w:val="12"/>
  </w:num>
  <w:num w:numId="15" w16cid:durableId="71242874">
    <w:abstractNumId w:val="15"/>
  </w:num>
  <w:num w:numId="16" w16cid:durableId="274600955">
    <w:abstractNumId w:val="11"/>
  </w:num>
  <w:num w:numId="17" w16cid:durableId="74282535">
    <w:abstractNumId w:val="1"/>
  </w:num>
  <w:num w:numId="18" w16cid:durableId="122774247">
    <w:abstractNumId w:val="16"/>
  </w:num>
  <w:num w:numId="19" w16cid:durableId="33622431">
    <w:abstractNumId w:val="7"/>
  </w:num>
  <w:num w:numId="20" w16cid:durableId="49885956">
    <w:abstractNumId w:val="10"/>
  </w:num>
  <w:num w:numId="21" w16cid:durableId="1576357679">
    <w:abstractNumId w:val="0"/>
  </w:num>
  <w:num w:numId="22" w16cid:durableId="2008283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C5"/>
    <w:rsid w:val="0000232A"/>
    <w:rsid w:val="00002AA2"/>
    <w:rsid w:val="00004147"/>
    <w:rsid w:val="0001163F"/>
    <w:rsid w:val="00012DB8"/>
    <w:rsid w:val="00016109"/>
    <w:rsid w:val="000203FF"/>
    <w:rsid w:val="00032EC7"/>
    <w:rsid w:val="00034B1E"/>
    <w:rsid w:val="000366C3"/>
    <w:rsid w:val="00043B60"/>
    <w:rsid w:val="0005047D"/>
    <w:rsid w:val="0005759A"/>
    <w:rsid w:val="00061EAD"/>
    <w:rsid w:val="00071FA5"/>
    <w:rsid w:val="000739D2"/>
    <w:rsid w:val="00074B8F"/>
    <w:rsid w:val="0008547E"/>
    <w:rsid w:val="00085F55"/>
    <w:rsid w:val="000872E2"/>
    <w:rsid w:val="000A32BE"/>
    <w:rsid w:val="000A3DF4"/>
    <w:rsid w:val="000A5F8B"/>
    <w:rsid w:val="000C1BFA"/>
    <w:rsid w:val="000D1D84"/>
    <w:rsid w:val="000D3EC4"/>
    <w:rsid w:val="000E1951"/>
    <w:rsid w:val="000E7DEC"/>
    <w:rsid w:val="000F5025"/>
    <w:rsid w:val="0010566A"/>
    <w:rsid w:val="00111A01"/>
    <w:rsid w:val="00114770"/>
    <w:rsid w:val="00117748"/>
    <w:rsid w:val="00121C89"/>
    <w:rsid w:val="00127966"/>
    <w:rsid w:val="00131EDA"/>
    <w:rsid w:val="00132A0F"/>
    <w:rsid w:val="00135AB1"/>
    <w:rsid w:val="001417D0"/>
    <w:rsid w:val="00142B51"/>
    <w:rsid w:val="00145477"/>
    <w:rsid w:val="001462D5"/>
    <w:rsid w:val="00150363"/>
    <w:rsid w:val="001545FD"/>
    <w:rsid w:val="00172472"/>
    <w:rsid w:val="00172991"/>
    <w:rsid w:val="001744C0"/>
    <w:rsid w:val="00177B11"/>
    <w:rsid w:val="00186507"/>
    <w:rsid w:val="00195198"/>
    <w:rsid w:val="001952AA"/>
    <w:rsid w:val="001971C2"/>
    <w:rsid w:val="001A248A"/>
    <w:rsid w:val="001A4BFD"/>
    <w:rsid w:val="001A522F"/>
    <w:rsid w:val="001A6A19"/>
    <w:rsid w:val="001A7BD7"/>
    <w:rsid w:val="001B10D2"/>
    <w:rsid w:val="001B520D"/>
    <w:rsid w:val="001C0CF7"/>
    <w:rsid w:val="001C3BAD"/>
    <w:rsid w:val="001D16EE"/>
    <w:rsid w:val="001D7879"/>
    <w:rsid w:val="001E4908"/>
    <w:rsid w:val="001E4FF2"/>
    <w:rsid w:val="001E5B96"/>
    <w:rsid w:val="001E60C1"/>
    <w:rsid w:val="001E6AF5"/>
    <w:rsid w:val="001F0DCF"/>
    <w:rsid w:val="001F343C"/>
    <w:rsid w:val="001F651A"/>
    <w:rsid w:val="002067FA"/>
    <w:rsid w:val="00211902"/>
    <w:rsid w:val="002169C2"/>
    <w:rsid w:val="00216C74"/>
    <w:rsid w:val="00217DE8"/>
    <w:rsid w:val="00221020"/>
    <w:rsid w:val="002222AE"/>
    <w:rsid w:val="00223B5B"/>
    <w:rsid w:val="0022484D"/>
    <w:rsid w:val="00226424"/>
    <w:rsid w:val="00230178"/>
    <w:rsid w:val="00231148"/>
    <w:rsid w:val="00233A4E"/>
    <w:rsid w:val="002413AB"/>
    <w:rsid w:val="00242215"/>
    <w:rsid w:val="0024609A"/>
    <w:rsid w:val="00250DBE"/>
    <w:rsid w:val="00253972"/>
    <w:rsid w:val="002549CF"/>
    <w:rsid w:val="00254BE2"/>
    <w:rsid w:val="00256F6B"/>
    <w:rsid w:val="0025780F"/>
    <w:rsid w:val="00260A16"/>
    <w:rsid w:val="0026297E"/>
    <w:rsid w:val="002648BE"/>
    <w:rsid w:val="0028039A"/>
    <w:rsid w:val="002809F8"/>
    <w:rsid w:val="002909B7"/>
    <w:rsid w:val="00292021"/>
    <w:rsid w:val="0029447B"/>
    <w:rsid w:val="00296E6D"/>
    <w:rsid w:val="002A1CC0"/>
    <w:rsid w:val="002A42E2"/>
    <w:rsid w:val="002B09D9"/>
    <w:rsid w:val="002B22BE"/>
    <w:rsid w:val="002B5D8E"/>
    <w:rsid w:val="002B6666"/>
    <w:rsid w:val="002B761A"/>
    <w:rsid w:val="002B7988"/>
    <w:rsid w:val="002C2F53"/>
    <w:rsid w:val="002C359F"/>
    <w:rsid w:val="002D1EF3"/>
    <w:rsid w:val="002D7C46"/>
    <w:rsid w:val="002E1794"/>
    <w:rsid w:val="002E7769"/>
    <w:rsid w:val="002E7D0F"/>
    <w:rsid w:val="002F43FC"/>
    <w:rsid w:val="002F6DBB"/>
    <w:rsid w:val="00300E8B"/>
    <w:rsid w:val="0030284A"/>
    <w:rsid w:val="0031139F"/>
    <w:rsid w:val="00311B1C"/>
    <w:rsid w:val="003123C8"/>
    <w:rsid w:val="00322CC2"/>
    <w:rsid w:val="00324D37"/>
    <w:rsid w:val="003271A8"/>
    <w:rsid w:val="0033085B"/>
    <w:rsid w:val="00337015"/>
    <w:rsid w:val="003375A6"/>
    <w:rsid w:val="00340A9C"/>
    <w:rsid w:val="003438BD"/>
    <w:rsid w:val="003479A5"/>
    <w:rsid w:val="00353632"/>
    <w:rsid w:val="00354836"/>
    <w:rsid w:val="003655DB"/>
    <w:rsid w:val="0036673C"/>
    <w:rsid w:val="0037065B"/>
    <w:rsid w:val="003739FB"/>
    <w:rsid w:val="00373B6A"/>
    <w:rsid w:val="00373F30"/>
    <w:rsid w:val="00377A75"/>
    <w:rsid w:val="00377B8B"/>
    <w:rsid w:val="00383B34"/>
    <w:rsid w:val="0038553E"/>
    <w:rsid w:val="00390E16"/>
    <w:rsid w:val="00393ADD"/>
    <w:rsid w:val="00395AF5"/>
    <w:rsid w:val="003A3139"/>
    <w:rsid w:val="003A512D"/>
    <w:rsid w:val="003C0CC0"/>
    <w:rsid w:val="003C21C1"/>
    <w:rsid w:val="003C4516"/>
    <w:rsid w:val="003C6304"/>
    <w:rsid w:val="003C7868"/>
    <w:rsid w:val="003D34EF"/>
    <w:rsid w:val="003E05BE"/>
    <w:rsid w:val="003E22E8"/>
    <w:rsid w:val="003E2487"/>
    <w:rsid w:val="003E5A59"/>
    <w:rsid w:val="003E5B13"/>
    <w:rsid w:val="003F2DB2"/>
    <w:rsid w:val="003F4266"/>
    <w:rsid w:val="003F4B6B"/>
    <w:rsid w:val="004101D0"/>
    <w:rsid w:val="00412082"/>
    <w:rsid w:val="00415F38"/>
    <w:rsid w:val="00417EA3"/>
    <w:rsid w:val="004218C1"/>
    <w:rsid w:val="00422743"/>
    <w:rsid w:val="00422D08"/>
    <w:rsid w:val="004260AB"/>
    <w:rsid w:val="004265E7"/>
    <w:rsid w:val="004325A8"/>
    <w:rsid w:val="0043333F"/>
    <w:rsid w:val="0043515C"/>
    <w:rsid w:val="004361A7"/>
    <w:rsid w:val="00436D8D"/>
    <w:rsid w:val="0044687E"/>
    <w:rsid w:val="004515B8"/>
    <w:rsid w:val="004536AE"/>
    <w:rsid w:val="00460E55"/>
    <w:rsid w:val="00470CE1"/>
    <w:rsid w:val="00472126"/>
    <w:rsid w:val="00474B0E"/>
    <w:rsid w:val="00481DE6"/>
    <w:rsid w:val="004876E9"/>
    <w:rsid w:val="004914CC"/>
    <w:rsid w:val="004962A7"/>
    <w:rsid w:val="0049715D"/>
    <w:rsid w:val="004A13C2"/>
    <w:rsid w:val="004A3DCF"/>
    <w:rsid w:val="004A4047"/>
    <w:rsid w:val="004A6ECB"/>
    <w:rsid w:val="004A7454"/>
    <w:rsid w:val="004B0621"/>
    <w:rsid w:val="004B29ED"/>
    <w:rsid w:val="004B3957"/>
    <w:rsid w:val="004B3963"/>
    <w:rsid w:val="004B5B04"/>
    <w:rsid w:val="004C055A"/>
    <w:rsid w:val="004C08EE"/>
    <w:rsid w:val="004C2F43"/>
    <w:rsid w:val="004C4C24"/>
    <w:rsid w:val="004D54D4"/>
    <w:rsid w:val="004E24AB"/>
    <w:rsid w:val="004E504B"/>
    <w:rsid w:val="004E5C34"/>
    <w:rsid w:val="004E7A6B"/>
    <w:rsid w:val="004F16FD"/>
    <w:rsid w:val="004F5B8A"/>
    <w:rsid w:val="005005C7"/>
    <w:rsid w:val="00505565"/>
    <w:rsid w:val="0051597F"/>
    <w:rsid w:val="00521F79"/>
    <w:rsid w:val="005257E3"/>
    <w:rsid w:val="00533343"/>
    <w:rsid w:val="00536295"/>
    <w:rsid w:val="00543DCC"/>
    <w:rsid w:val="0054522F"/>
    <w:rsid w:val="005457E3"/>
    <w:rsid w:val="00547AEB"/>
    <w:rsid w:val="00551510"/>
    <w:rsid w:val="005528DC"/>
    <w:rsid w:val="00555154"/>
    <w:rsid w:val="00560412"/>
    <w:rsid w:val="00561AC5"/>
    <w:rsid w:val="00563868"/>
    <w:rsid w:val="00570C5E"/>
    <w:rsid w:val="00571815"/>
    <w:rsid w:val="00571B23"/>
    <w:rsid w:val="00572201"/>
    <w:rsid w:val="005723CC"/>
    <w:rsid w:val="005730E3"/>
    <w:rsid w:val="005734BC"/>
    <w:rsid w:val="00573E47"/>
    <w:rsid w:val="0059070E"/>
    <w:rsid w:val="00591FBE"/>
    <w:rsid w:val="005A4641"/>
    <w:rsid w:val="005B2C26"/>
    <w:rsid w:val="005B6EF1"/>
    <w:rsid w:val="005B7299"/>
    <w:rsid w:val="005C0B09"/>
    <w:rsid w:val="005C24A5"/>
    <w:rsid w:val="005D10A5"/>
    <w:rsid w:val="005D27C8"/>
    <w:rsid w:val="005D290E"/>
    <w:rsid w:val="005D4A18"/>
    <w:rsid w:val="005D5424"/>
    <w:rsid w:val="005E0867"/>
    <w:rsid w:val="005E4E37"/>
    <w:rsid w:val="005F1244"/>
    <w:rsid w:val="0060491F"/>
    <w:rsid w:val="0061440E"/>
    <w:rsid w:val="00617CA1"/>
    <w:rsid w:val="00622078"/>
    <w:rsid w:val="006269C3"/>
    <w:rsid w:val="00633162"/>
    <w:rsid w:val="00635EAA"/>
    <w:rsid w:val="00641F8F"/>
    <w:rsid w:val="00644925"/>
    <w:rsid w:val="00650096"/>
    <w:rsid w:val="00650366"/>
    <w:rsid w:val="00653059"/>
    <w:rsid w:val="006556F7"/>
    <w:rsid w:val="00656F95"/>
    <w:rsid w:val="006647DD"/>
    <w:rsid w:val="00666C81"/>
    <w:rsid w:val="0066740B"/>
    <w:rsid w:val="00674290"/>
    <w:rsid w:val="00674E69"/>
    <w:rsid w:val="0067670E"/>
    <w:rsid w:val="006825A4"/>
    <w:rsid w:val="00687A31"/>
    <w:rsid w:val="00690AF9"/>
    <w:rsid w:val="00693A23"/>
    <w:rsid w:val="006956EA"/>
    <w:rsid w:val="00697B81"/>
    <w:rsid w:val="006A168B"/>
    <w:rsid w:val="006A46BE"/>
    <w:rsid w:val="006A7180"/>
    <w:rsid w:val="006B0342"/>
    <w:rsid w:val="006B4B4F"/>
    <w:rsid w:val="006C0BC7"/>
    <w:rsid w:val="006C175E"/>
    <w:rsid w:val="006C22B8"/>
    <w:rsid w:val="006C48FC"/>
    <w:rsid w:val="006C72BC"/>
    <w:rsid w:val="006E1B9B"/>
    <w:rsid w:val="006E3898"/>
    <w:rsid w:val="006E7E3F"/>
    <w:rsid w:val="006F2F5B"/>
    <w:rsid w:val="006F3772"/>
    <w:rsid w:val="006F6224"/>
    <w:rsid w:val="007013C2"/>
    <w:rsid w:val="007037AD"/>
    <w:rsid w:val="007037F9"/>
    <w:rsid w:val="00704E18"/>
    <w:rsid w:val="00713CDB"/>
    <w:rsid w:val="0071597A"/>
    <w:rsid w:val="00717041"/>
    <w:rsid w:val="00720117"/>
    <w:rsid w:val="0072095C"/>
    <w:rsid w:val="007236F3"/>
    <w:rsid w:val="0072457B"/>
    <w:rsid w:val="007277C6"/>
    <w:rsid w:val="0073715B"/>
    <w:rsid w:val="00744297"/>
    <w:rsid w:val="00746E79"/>
    <w:rsid w:val="00747F9D"/>
    <w:rsid w:val="00750B02"/>
    <w:rsid w:val="007513F5"/>
    <w:rsid w:val="0075276D"/>
    <w:rsid w:val="00753C34"/>
    <w:rsid w:val="00753EA2"/>
    <w:rsid w:val="00763588"/>
    <w:rsid w:val="007637AD"/>
    <w:rsid w:val="00764633"/>
    <w:rsid w:val="007708C5"/>
    <w:rsid w:val="007806EC"/>
    <w:rsid w:val="00781CA0"/>
    <w:rsid w:val="007831BF"/>
    <w:rsid w:val="00783F00"/>
    <w:rsid w:val="00786F97"/>
    <w:rsid w:val="00787A09"/>
    <w:rsid w:val="00792FC9"/>
    <w:rsid w:val="00793392"/>
    <w:rsid w:val="007953A8"/>
    <w:rsid w:val="007972BE"/>
    <w:rsid w:val="007A2745"/>
    <w:rsid w:val="007A78A2"/>
    <w:rsid w:val="007B1D1E"/>
    <w:rsid w:val="007B526E"/>
    <w:rsid w:val="007B6F1B"/>
    <w:rsid w:val="007C2644"/>
    <w:rsid w:val="007C4420"/>
    <w:rsid w:val="007C6DBE"/>
    <w:rsid w:val="007D138D"/>
    <w:rsid w:val="007D410F"/>
    <w:rsid w:val="007D61AE"/>
    <w:rsid w:val="007D7157"/>
    <w:rsid w:val="007F5575"/>
    <w:rsid w:val="007F7A2B"/>
    <w:rsid w:val="00800508"/>
    <w:rsid w:val="00802046"/>
    <w:rsid w:val="0080439D"/>
    <w:rsid w:val="00805FC5"/>
    <w:rsid w:val="00812337"/>
    <w:rsid w:val="008132F8"/>
    <w:rsid w:val="0081688A"/>
    <w:rsid w:val="00820D54"/>
    <w:rsid w:val="008224A2"/>
    <w:rsid w:val="00827926"/>
    <w:rsid w:val="00834791"/>
    <w:rsid w:val="00834FAB"/>
    <w:rsid w:val="00836441"/>
    <w:rsid w:val="00836B04"/>
    <w:rsid w:val="00841A53"/>
    <w:rsid w:val="00843BA3"/>
    <w:rsid w:val="00847917"/>
    <w:rsid w:val="0085446F"/>
    <w:rsid w:val="0086641D"/>
    <w:rsid w:val="00870B63"/>
    <w:rsid w:val="008737AA"/>
    <w:rsid w:val="0087386C"/>
    <w:rsid w:val="00877811"/>
    <w:rsid w:val="00881D86"/>
    <w:rsid w:val="00884B14"/>
    <w:rsid w:val="008851C8"/>
    <w:rsid w:val="008857AA"/>
    <w:rsid w:val="00886539"/>
    <w:rsid w:val="008913E3"/>
    <w:rsid w:val="008A1BDF"/>
    <w:rsid w:val="008A61D6"/>
    <w:rsid w:val="008B196B"/>
    <w:rsid w:val="008C4129"/>
    <w:rsid w:val="008D202B"/>
    <w:rsid w:val="008D6A57"/>
    <w:rsid w:val="008E063D"/>
    <w:rsid w:val="008E1C2C"/>
    <w:rsid w:val="008F1069"/>
    <w:rsid w:val="00901211"/>
    <w:rsid w:val="00901508"/>
    <w:rsid w:val="0091164D"/>
    <w:rsid w:val="009116AE"/>
    <w:rsid w:val="00916A14"/>
    <w:rsid w:val="0092000A"/>
    <w:rsid w:val="0092189E"/>
    <w:rsid w:val="009227B7"/>
    <w:rsid w:val="00922A00"/>
    <w:rsid w:val="00925A36"/>
    <w:rsid w:val="0092759A"/>
    <w:rsid w:val="00927902"/>
    <w:rsid w:val="0093053F"/>
    <w:rsid w:val="009341F3"/>
    <w:rsid w:val="00936C58"/>
    <w:rsid w:val="00943056"/>
    <w:rsid w:val="009435F9"/>
    <w:rsid w:val="00945050"/>
    <w:rsid w:val="00947141"/>
    <w:rsid w:val="009478FD"/>
    <w:rsid w:val="00950574"/>
    <w:rsid w:val="00953244"/>
    <w:rsid w:val="009550E4"/>
    <w:rsid w:val="00960E9B"/>
    <w:rsid w:val="009621B1"/>
    <w:rsid w:val="009626C1"/>
    <w:rsid w:val="009648A8"/>
    <w:rsid w:val="00965123"/>
    <w:rsid w:val="0097426D"/>
    <w:rsid w:val="009742EF"/>
    <w:rsid w:val="00975146"/>
    <w:rsid w:val="0098049F"/>
    <w:rsid w:val="00980D45"/>
    <w:rsid w:val="00981493"/>
    <w:rsid w:val="009821C9"/>
    <w:rsid w:val="00982A35"/>
    <w:rsid w:val="00982D26"/>
    <w:rsid w:val="00985AA8"/>
    <w:rsid w:val="00990B24"/>
    <w:rsid w:val="00990CA9"/>
    <w:rsid w:val="0099253D"/>
    <w:rsid w:val="00993112"/>
    <w:rsid w:val="00993487"/>
    <w:rsid w:val="0099599E"/>
    <w:rsid w:val="00996B73"/>
    <w:rsid w:val="009A13D5"/>
    <w:rsid w:val="009A30FF"/>
    <w:rsid w:val="009A78B2"/>
    <w:rsid w:val="009B099B"/>
    <w:rsid w:val="009B140D"/>
    <w:rsid w:val="009B18EA"/>
    <w:rsid w:val="009B6AB2"/>
    <w:rsid w:val="009C2720"/>
    <w:rsid w:val="009C2EBF"/>
    <w:rsid w:val="009C3210"/>
    <w:rsid w:val="009C4164"/>
    <w:rsid w:val="009C45C3"/>
    <w:rsid w:val="009D04C9"/>
    <w:rsid w:val="009D3F09"/>
    <w:rsid w:val="009D69B5"/>
    <w:rsid w:val="009D7951"/>
    <w:rsid w:val="009D7C10"/>
    <w:rsid w:val="009E473D"/>
    <w:rsid w:val="009E62A1"/>
    <w:rsid w:val="009F0861"/>
    <w:rsid w:val="009F19C6"/>
    <w:rsid w:val="009F3837"/>
    <w:rsid w:val="00A04C82"/>
    <w:rsid w:val="00A056E7"/>
    <w:rsid w:val="00A133A2"/>
    <w:rsid w:val="00A21A70"/>
    <w:rsid w:val="00A313DB"/>
    <w:rsid w:val="00A32CAB"/>
    <w:rsid w:val="00A34B38"/>
    <w:rsid w:val="00A350A0"/>
    <w:rsid w:val="00A37B82"/>
    <w:rsid w:val="00A41EC2"/>
    <w:rsid w:val="00A4643F"/>
    <w:rsid w:val="00A46C18"/>
    <w:rsid w:val="00A51B8E"/>
    <w:rsid w:val="00A52A8D"/>
    <w:rsid w:val="00A721B9"/>
    <w:rsid w:val="00A755C6"/>
    <w:rsid w:val="00A7795C"/>
    <w:rsid w:val="00A816AA"/>
    <w:rsid w:val="00A81A50"/>
    <w:rsid w:val="00A81AE3"/>
    <w:rsid w:val="00A8347C"/>
    <w:rsid w:val="00A86851"/>
    <w:rsid w:val="00A920AF"/>
    <w:rsid w:val="00A955F6"/>
    <w:rsid w:val="00A958FB"/>
    <w:rsid w:val="00AA116A"/>
    <w:rsid w:val="00AA3B84"/>
    <w:rsid w:val="00AA54CD"/>
    <w:rsid w:val="00AA627B"/>
    <w:rsid w:val="00AB2372"/>
    <w:rsid w:val="00AB39B0"/>
    <w:rsid w:val="00AD2A73"/>
    <w:rsid w:val="00AD369D"/>
    <w:rsid w:val="00AD46FF"/>
    <w:rsid w:val="00AD677F"/>
    <w:rsid w:val="00AE0DED"/>
    <w:rsid w:val="00AE1FEC"/>
    <w:rsid w:val="00AE28E7"/>
    <w:rsid w:val="00AE4CD0"/>
    <w:rsid w:val="00AF122D"/>
    <w:rsid w:val="00AF1504"/>
    <w:rsid w:val="00B00E58"/>
    <w:rsid w:val="00B02CC4"/>
    <w:rsid w:val="00B04D2E"/>
    <w:rsid w:val="00B07929"/>
    <w:rsid w:val="00B11149"/>
    <w:rsid w:val="00B11AFA"/>
    <w:rsid w:val="00B141D9"/>
    <w:rsid w:val="00B15E0E"/>
    <w:rsid w:val="00B17311"/>
    <w:rsid w:val="00B215EC"/>
    <w:rsid w:val="00B255C7"/>
    <w:rsid w:val="00B25DB6"/>
    <w:rsid w:val="00B30AFF"/>
    <w:rsid w:val="00B331DD"/>
    <w:rsid w:val="00B351AB"/>
    <w:rsid w:val="00B41676"/>
    <w:rsid w:val="00B42CC4"/>
    <w:rsid w:val="00B472D0"/>
    <w:rsid w:val="00B473AA"/>
    <w:rsid w:val="00B50145"/>
    <w:rsid w:val="00B513BD"/>
    <w:rsid w:val="00B52E1E"/>
    <w:rsid w:val="00B53FCD"/>
    <w:rsid w:val="00B551D9"/>
    <w:rsid w:val="00B602B9"/>
    <w:rsid w:val="00B6124B"/>
    <w:rsid w:val="00B61C6D"/>
    <w:rsid w:val="00B61D47"/>
    <w:rsid w:val="00B61F07"/>
    <w:rsid w:val="00B651AA"/>
    <w:rsid w:val="00B74C9D"/>
    <w:rsid w:val="00B80A85"/>
    <w:rsid w:val="00B80F78"/>
    <w:rsid w:val="00B81452"/>
    <w:rsid w:val="00B8330D"/>
    <w:rsid w:val="00B86EA1"/>
    <w:rsid w:val="00B91931"/>
    <w:rsid w:val="00B93CC4"/>
    <w:rsid w:val="00B94272"/>
    <w:rsid w:val="00BA1A43"/>
    <w:rsid w:val="00BA3351"/>
    <w:rsid w:val="00BA3628"/>
    <w:rsid w:val="00BA5CDA"/>
    <w:rsid w:val="00BB0864"/>
    <w:rsid w:val="00BB0B64"/>
    <w:rsid w:val="00BB13E3"/>
    <w:rsid w:val="00BC4C0F"/>
    <w:rsid w:val="00BC5B2B"/>
    <w:rsid w:val="00BC791F"/>
    <w:rsid w:val="00BD0EE0"/>
    <w:rsid w:val="00BD4D9B"/>
    <w:rsid w:val="00BD59B1"/>
    <w:rsid w:val="00BE572B"/>
    <w:rsid w:val="00BF4713"/>
    <w:rsid w:val="00C124DA"/>
    <w:rsid w:val="00C14894"/>
    <w:rsid w:val="00C14E3D"/>
    <w:rsid w:val="00C15F09"/>
    <w:rsid w:val="00C22460"/>
    <w:rsid w:val="00C225B4"/>
    <w:rsid w:val="00C308A4"/>
    <w:rsid w:val="00C34550"/>
    <w:rsid w:val="00C40404"/>
    <w:rsid w:val="00C45201"/>
    <w:rsid w:val="00C51333"/>
    <w:rsid w:val="00C52ED1"/>
    <w:rsid w:val="00C53953"/>
    <w:rsid w:val="00C5438E"/>
    <w:rsid w:val="00C60723"/>
    <w:rsid w:val="00C60F1D"/>
    <w:rsid w:val="00C61D53"/>
    <w:rsid w:val="00C62592"/>
    <w:rsid w:val="00C6429F"/>
    <w:rsid w:val="00C71CA9"/>
    <w:rsid w:val="00C72DCB"/>
    <w:rsid w:val="00C81670"/>
    <w:rsid w:val="00C83A89"/>
    <w:rsid w:val="00C85A2B"/>
    <w:rsid w:val="00C85E59"/>
    <w:rsid w:val="00C90DA1"/>
    <w:rsid w:val="00C90DF2"/>
    <w:rsid w:val="00C9477F"/>
    <w:rsid w:val="00C963AD"/>
    <w:rsid w:val="00CA1F15"/>
    <w:rsid w:val="00CA20CE"/>
    <w:rsid w:val="00CA2701"/>
    <w:rsid w:val="00CA4153"/>
    <w:rsid w:val="00CA5E08"/>
    <w:rsid w:val="00CA7AB8"/>
    <w:rsid w:val="00CB15CB"/>
    <w:rsid w:val="00CB453E"/>
    <w:rsid w:val="00CB6B1E"/>
    <w:rsid w:val="00CB75B5"/>
    <w:rsid w:val="00CC141C"/>
    <w:rsid w:val="00CD004A"/>
    <w:rsid w:val="00CD1A24"/>
    <w:rsid w:val="00CD5852"/>
    <w:rsid w:val="00CE0DBA"/>
    <w:rsid w:val="00CE7D62"/>
    <w:rsid w:val="00CF05B6"/>
    <w:rsid w:val="00CF0D24"/>
    <w:rsid w:val="00CF19D8"/>
    <w:rsid w:val="00CF3A7E"/>
    <w:rsid w:val="00CF41A2"/>
    <w:rsid w:val="00CF540B"/>
    <w:rsid w:val="00D06209"/>
    <w:rsid w:val="00D0679C"/>
    <w:rsid w:val="00D20E8C"/>
    <w:rsid w:val="00D2625B"/>
    <w:rsid w:val="00D26A2F"/>
    <w:rsid w:val="00D31505"/>
    <w:rsid w:val="00D35231"/>
    <w:rsid w:val="00D40274"/>
    <w:rsid w:val="00D40B21"/>
    <w:rsid w:val="00D40E6E"/>
    <w:rsid w:val="00D43FB7"/>
    <w:rsid w:val="00D47162"/>
    <w:rsid w:val="00D52536"/>
    <w:rsid w:val="00D5279C"/>
    <w:rsid w:val="00D543DD"/>
    <w:rsid w:val="00D5732D"/>
    <w:rsid w:val="00D60031"/>
    <w:rsid w:val="00D63F93"/>
    <w:rsid w:val="00D6471A"/>
    <w:rsid w:val="00D66F33"/>
    <w:rsid w:val="00D727C2"/>
    <w:rsid w:val="00D77A70"/>
    <w:rsid w:val="00D82A88"/>
    <w:rsid w:val="00D834B6"/>
    <w:rsid w:val="00D90718"/>
    <w:rsid w:val="00D90F36"/>
    <w:rsid w:val="00D9127F"/>
    <w:rsid w:val="00D96A91"/>
    <w:rsid w:val="00D975EA"/>
    <w:rsid w:val="00D97B19"/>
    <w:rsid w:val="00DA0C02"/>
    <w:rsid w:val="00DA56AB"/>
    <w:rsid w:val="00DA6CE0"/>
    <w:rsid w:val="00DB3A7A"/>
    <w:rsid w:val="00DC1524"/>
    <w:rsid w:val="00DC25FD"/>
    <w:rsid w:val="00DC7597"/>
    <w:rsid w:val="00DC7633"/>
    <w:rsid w:val="00DD005D"/>
    <w:rsid w:val="00DD0F84"/>
    <w:rsid w:val="00DE02E9"/>
    <w:rsid w:val="00DE5753"/>
    <w:rsid w:val="00DE6DEB"/>
    <w:rsid w:val="00DF738D"/>
    <w:rsid w:val="00E00D57"/>
    <w:rsid w:val="00E02CC4"/>
    <w:rsid w:val="00E07C3C"/>
    <w:rsid w:val="00E11854"/>
    <w:rsid w:val="00E20B7A"/>
    <w:rsid w:val="00E2264C"/>
    <w:rsid w:val="00E2390A"/>
    <w:rsid w:val="00E24FD6"/>
    <w:rsid w:val="00E30A25"/>
    <w:rsid w:val="00E30EED"/>
    <w:rsid w:val="00E32EB9"/>
    <w:rsid w:val="00E3392F"/>
    <w:rsid w:val="00E35CE6"/>
    <w:rsid w:val="00E37BEE"/>
    <w:rsid w:val="00E40EBC"/>
    <w:rsid w:val="00E46B3F"/>
    <w:rsid w:val="00E475E1"/>
    <w:rsid w:val="00E50428"/>
    <w:rsid w:val="00E522BB"/>
    <w:rsid w:val="00E5397C"/>
    <w:rsid w:val="00E602B8"/>
    <w:rsid w:val="00E61002"/>
    <w:rsid w:val="00E610D5"/>
    <w:rsid w:val="00E61F29"/>
    <w:rsid w:val="00E65036"/>
    <w:rsid w:val="00E6555B"/>
    <w:rsid w:val="00E65742"/>
    <w:rsid w:val="00E675A5"/>
    <w:rsid w:val="00E71B53"/>
    <w:rsid w:val="00E74A4D"/>
    <w:rsid w:val="00E76D53"/>
    <w:rsid w:val="00E83F39"/>
    <w:rsid w:val="00E879AB"/>
    <w:rsid w:val="00E95A7A"/>
    <w:rsid w:val="00E96E95"/>
    <w:rsid w:val="00E97209"/>
    <w:rsid w:val="00EA18BA"/>
    <w:rsid w:val="00EA1AED"/>
    <w:rsid w:val="00EA5129"/>
    <w:rsid w:val="00EB3E97"/>
    <w:rsid w:val="00EB4C11"/>
    <w:rsid w:val="00EB5C16"/>
    <w:rsid w:val="00EB5F51"/>
    <w:rsid w:val="00EB7396"/>
    <w:rsid w:val="00EC7F59"/>
    <w:rsid w:val="00ED0603"/>
    <w:rsid w:val="00ED1BB5"/>
    <w:rsid w:val="00ED718C"/>
    <w:rsid w:val="00EE057C"/>
    <w:rsid w:val="00EE063F"/>
    <w:rsid w:val="00EF0A1B"/>
    <w:rsid w:val="00EF0A64"/>
    <w:rsid w:val="00EF2828"/>
    <w:rsid w:val="00EF3A9F"/>
    <w:rsid w:val="00EF5EE6"/>
    <w:rsid w:val="00F019C5"/>
    <w:rsid w:val="00F01BD2"/>
    <w:rsid w:val="00F04F32"/>
    <w:rsid w:val="00F06DED"/>
    <w:rsid w:val="00F12CAF"/>
    <w:rsid w:val="00F13D4D"/>
    <w:rsid w:val="00F164E9"/>
    <w:rsid w:val="00F167DE"/>
    <w:rsid w:val="00F262EF"/>
    <w:rsid w:val="00F307C9"/>
    <w:rsid w:val="00F33AD0"/>
    <w:rsid w:val="00F34D6A"/>
    <w:rsid w:val="00F36FD6"/>
    <w:rsid w:val="00F431BC"/>
    <w:rsid w:val="00F458B3"/>
    <w:rsid w:val="00F46E9C"/>
    <w:rsid w:val="00F551AF"/>
    <w:rsid w:val="00F56270"/>
    <w:rsid w:val="00F573D5"/>
    <w:rsid w:val="00F5784E"/>
    <w:rsid w:val="00F612B6"/>
    <w:rsid w:val="00F624AF"/>
    <w:rsid w:val="00F71894"/>
    <w:rsid w:val="00F718C6"/>
    <w:rsid w:val="00F71CBB"/>
    <w:rsid w:val="00F72754"/>
    <w:rsid w:val="00F734A3"/>
    <w:rsid w:val="00F775B3"/>
    <w:rsid w:val="00F80B60"/>
    <w:rsid w:val="00F81AED"/>
    <w:rsid w:val="00F82ACD"/>
    <w:rsid w:val="00F850FE"/>
    <w:rsid w:val="00F853E6"/>
    <w:rsid w:val="00F85AC8"/>
    <w:rsid w:val="00F97874"/>
    <w:rsid w:val="00F97AC0"/>
    <w:rsid w:val="00FA3D80"/>
    <w:rsid w:val="00FA547A"/>
    <w:rsid w:val="00FA6AF0"/>
    <w:rsid w:val="00FB0824"/>
    <w:rsid w:val="00FB71BA"/>
    <w:rsid w:val="00FB7A0A"/>
    <w:rsid w:val="00FC2EC8"/>
    <w:rsid w:val="00FD0642"/>
    <w:rsid w:val="00FD0679"/>
    <w:rsid w:val="00FD5F40"/>
    <w:rsid w:val="00FE078B"/>
    <w:rsid w:val="00FE22D8"/>
    <w:rsid w:val="00FF5A46"/>
    <w:rsid w:val="00FF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1CA40"/>
  <w15:chartTrackingRefBased/>
  <w15:docId w15:val="{BE7ED61A-21A5-4B92-AC52-D8F3F46A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00A"/>
    <w:pPr>
      <w:spacing w:after="0" w:line="360" w:lineRule="auto"/>
      <w:ind w:firstLine="720"/>
      <w:jc w:val="both"/>
    </w:pPr>
    <w:rPr>
      <w:rFonts w:ascii="Times New Roman" w:hAnsi="Times New Roman"/>
      <w:sz w:val="28"/>
      <w:lang w:val="en-US"/>
    </w:rPr>
  </w:style>
  <w:style w:type="paragraph" w:styleId="10">
    <w:name w:val="heading 1"/>
    <w:basedOn w:val="a"/>
    <w:next w:val="a"/>
    <w:link w:val="11"/>
    <w:uiPriority w:val="9"/>
    <w:qFormat/>
    <w:rsid w:val="00CA5E08"/>
    <w:pPr>
      <w:keepNext/>
      <w:keepLines/>
      <w:numPr>
        <w:numId w:val="16"/>
      </w:numPr>
      <w:ind w:left="0" w:firstLine="720"/>
      <w:jc w:val="left"/>
      <w:outlineLvl w:val="0"/>
    </w:pPr>
    <w:rPr>
      <w:rFonts w:eastAsiaTheme="majorEastAsia" w:cstheme="majorBidi"/>
      <w:b/>
      <w:szCs w:val="40"/>
    </w:rPr>
  </w:style>
  <w:style w:type="paragraph" w:styleId="2">
    <w:name w:val="heading 2"/>
    <w:basedOn w:val="10"/>
    <w:next w:val="a"/>
    <w:link w:val="20"/>
    <w:uiPriority w:val="9"/>
    <w:unhideWhenUsed/>
    <w:qFormat/>
    <w:rsid w:val="000872E2"/>
    <w:pPr>
      <w:numPr>
        <w:ilvl w:val="1"/>
      </w:numPr>
      <w:ind w:left="0" w:firstLine="720"/>
      <w:outlineLvl w:val="1"/>
    </w:pPr>
    <w:rPr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CA1F15"/>
    <w:pPr>
      <w:numPr>
        <w:ilvl w:val="2"/>
      </w:numPr>
      <w:ind w:left="0" w:firstLine="720"/>
      <w:outlineLvl w:val="2"/>
    </w:pPr>
    <w:rPr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715D"/>
    <w:pPr>
      <w:keepNext/>
      <w:keepLines/>
      <w:numPr>
        <w:ilvl w:val="3"/>
        <w:numId w:val="1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715D"/>
    <w:pPr>
      <w:keepNext/>
      <w:keepLines/>
      <w:numPr>
        <w:ilvl w:val="4"/>
        <w:numId w:val="16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715D"/>
    <w:pPr>
      <w:keepNext/>
      <w:keepLines/>
      <w:numPr>
        <w:ilvl w:val="5"/>
        <w:numId w:val="16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715D"/>
    <w:pPr>
      <w:keepNext/>
      <w:keepLines/>
      <w:numPr>
        <w:ilvl w:val="6"/>
        <w:numId w:val="16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715D"/>
    <w:pPr>
      <w:keepNext/>
      <w:keepLines/>
      <w:numPr>
        <w:ilvl w:val="7"/>
        <w:numId w:val="16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715D"/>
    <w:pPr>
      <w:keepNext/>
      <w:keepLines/>
      <w:numPr>
        <w:ilvl w:val="8"/>
        <w:numId w:val="16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CA5E08"/>
    <w:rPr>
      <w:rFonts w:ascii="Times New Roman" w:eastAsiaTheme="majorEastAsia" w:hAnsi="Times New Roman" w:cstheme="majorBidi"/>
      <w:b/>
      <w:sz w:val="28"/>
      <w:szCs w:val="40"/>
      <w:lang w:val="en-US"/>
    </w:rPr>
  </w:style>
  <w:style w:type="character" w:customStyle="1" w:styleId="20">
    <w:name w:val="Заголовок 2 Знак"/>
    <w:basedOn w:val="a0"/>
    <w:link w:val="2"/>
    <w:uiPriority w:val="9"/>
    <w:rsid w:val="000872E2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rsid w:val="00CA1F15"/>
    <w:rPr>
      <w:rFonts w:ascii="Times New Roman" w:eastAsiaTheme="majorEastAsia" w:hAnsi="Times New Roman" w:cstheme="majorBidi"/>
      <w:b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49715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9715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71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971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971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971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7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97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715D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97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7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971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715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715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7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9715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9715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72991"/>
    <w:pPr>
      <w:tabs>
        <w:tab w:val="center" w:pos="4819"/>
        <w:tab w:val="right" w:pos="9639"/>
      </w:tabs>
      <w:spacing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172991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172991"/>
    <w:pPr>
      <w:tabs>
        <w:tab w:val="center" w:pos="4819"/>
        <w:tab w:val="right" w:pos="9639"/>
      </w:tabs>
      <w:spacing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172991"/>
    <w:rPr>
      <w:rFonts w:ascii="Times New Roman" w:hAnsi="Times New Roman"/>
      <w:sz w:val="28"/>
    </w:rPr>
  </w:style>
  <w:style w:type="paragraph" w:styleId="af2">
    <w:name w:val="TOC Heading"/>
    <w:basedOn w:val="10"/>
    <w:next w:val="a"/>
    <w:uiPriority w:val="39"/>
    <w:unhideWhenUsed/>
    <w:qFormat/>
    <w:rsid w:val="00622078"/>
    <w:pPr>
      <w:spacing w:before="240" w:line="259" w:lineRule="auto"/>
      <w:outlineLvl w:val="9"/>
    </w:pPr>
    <w:rPr>
      <w:kern w:val="0"/>
      <w:szCs w:val="32"/>
      <w:lang w:eastAsia="uk-UA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C6429F"/>
    <w:pPr>
      <w:spacing w:after="100"/>
    </w:pPr>
  </w:style>
  <w:style w:type="character" w:styleId="af3">
    <w:name w:val="Hyperlink"/>
    <w:basedOn w:val="a0"/>
    <w:uiPriority w:val="99"/>
    <w:unhideWhenUsed/>
    <w:rsid w:val="00C6429F"/>
    <w:rPr>
      <w:color w:val="467886" w:themeColor="hyperlink"/>
      <w:u w:val="single"/>
    </w:rPr>
  </w:style>
  <w:style w:type="paragraph" w:styleId="af4">
    <w:name w:val="caption"/>
    <w:basedOn w:val="a"/>
    <w:next w:val="a"/>
    <w:uiPriority w:val="35"/>
    <w:unhideWhenUsed/>
    <w:qFormat/>
    <w:rsid w:val="005A4641"/>
    <w:pPr>
      <w:spacing w:after="200" w:line="240" w:lineRule="auto"/>
    </w:pPr>
    <w:rPr>
      <w:i/>
      <w:iCs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F13D4D"/>
    <w:pPr>
      <w:spacing w:after="100"/>
      <w:ind w:left="280"/>
    </w:pPr>
  </w:style>
  <w:style w:type="table" w:styleId="af5">
    <w:name w:val="Table Grid"/>
    <w:basedOn w:val="a1"/>
    <w:uiPriority w:val="39"/>
    <w:rsid w:val="00D57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Поточний список1"/>
    <w:uiPriority w:val="99"/>
    <w:rsid w:val="00F97874"/>
    <w:pPr>
      <w:numPr>
        <w:numId w:val="9"/>
      </w:numPr>
    </w:pPr>
  </w:style>
  <w:style w:type="character" w:styleId="af6">
    <w:name w:val="Unresolved Mention"/>
    <w:basedOn w:val="a0"/>
    <w:uiPriority w:val="99"/>
    <w:semiHidden/>
    <w:unhideWhenUsed/>
    <w:rsid w:val="00B91931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985AA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codeconventions-150003.pdf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bay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m.ua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olx.u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MDN/Writing_guidelines/Writing_style_guide/Code_style_guide/JavaScript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mofii\Documents\&#1053;&#1072;&#1089;&#1090;&#1088;&#1086;&#1102;&#1074;&#1072;&#1085;&#1110;%20&#1096;&#1072;&#1073;&#1083;&#1086;&#1085;&#1080;%20Office\Standard.dot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AC8D5C-DA95-40FC-AB5B-96F784C2C3BD}">
  <we:reference id="wa104381909" version="3.14.0.0" store="en-US" storeType="OMEX"/>
  <we:alternateReferences>
    <we:reference id="wa104381909" version="3.14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8CE7A-35B2-4B0A-AEE8-DD5DD1D8E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Standard.dotx</Template>
  <TotalTime>1224</TotalTime>
  <Pages>9</Pages>
  <Words>6536</Words>
  <Characters>3727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Tymofii</dc:creator>
  <cp:keywords/>
  <dc:description/>
  <cp:lastModifiedBy>Писаренков Тимофій Андрійович</cp:lastModifiedBy>
  <cp:revision>138</cp:revision>
  <cp:lastPrinted>2024-06-06T07:28:00Z</cp:lastPrinted>
  <dcterms:created xsi:type="dcterms:W3CDTF">2024-09-17T12:43:00Z</dcterms:created>
  <dcterms:modified xsi:type="dcterms:W3CDTF">2024-10-09T07:49:00Z</dcterms:modified>
</cp:coreProperties>
</file>